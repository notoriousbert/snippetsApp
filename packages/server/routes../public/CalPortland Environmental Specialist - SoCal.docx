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377"/>
        <w:tblW w:w="11430" w:type="dxa"/>
        <w:tblLayout w:type="fixed"/>
        <w:tblLook w:val="04A0" w:firstRow="1" w:lastRow="0" w:firstColumn="1" w:lastColumn="0" w:noHBand="0" w:noVBand="1"/>
      </w:tblPr>
      <w:tblGrid>
        <w:gridCol w:w="2790"/>
        <w:gridCol w:w="3278"/>
        <w:gridCol w:w="27"/>
        <w:gridCol w:w="2185"/>
        <w:gridCol w:w="90"/>
        <w:gridCol w:w="3060"/>
      </w:tblGrid>
      <w:tr w:rsidR="00542365" w:rsidRPr="00170395" w14:paraId="46FA5B81" w14:textId="77777777" w:rsidTr="00FE0D7B">
        <w:trPr>
          <w:trHeight w:val="1637"/>
        </w:trPr>
        <w:tc>
          <w:tcPr>
            <w:tcW w:w="2790" w:type="dxa"/>
            <w:vAlign w:val="center"/>
          </w:tcPr>
          <w:p w14:paraId="46FA5B7E" w14:textId="77777777" w:rsidR="00542365" w:rsidRPr="00170395" w:rsidRDefault="00EB62FE" w:rsidP="00542365">
            <w:pPr>
              <w:pStyle w:val="Label"/>
              <w:jc w:val="center"/>
              <w:rPr>
                <w:sz w:val="16"/>
                <w:szCs w:val="16"/>
              </w:rPr>
            </w:pPr>
            <w:bookmarkStart w:id="0" w:name="_GoBack"/>
            <w:bookmarkEnd w:id="0"/>
            <w:r w:rsidRPr="00EB62FE">
              <w:rPr>
                <w:noProof/>
                <w:sz w:val="16"/>
                <w:szCs w:val="16"/>
              </w:rPr>
              <w:drawing>
                <wp:inline distT="0" distB="0" distL="0" distR="0" wp14:anchorId="46FA5BB7" wp14:editId="46FA5BB8">
                  <wp:extent cx="1238250" cy="533400"/>
                  <wp:effectExtent l="0" t="0" r="0" b="0"/>
                  <wp:docPr id="1" name="Picture 0" descr="CalPortland Logo 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alPortland Logo K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533400"/>
                          </a:xfrm>
                          <a:prstGeom prst="rect">
                            <a:avLst/>
                          </a:prstGeom>
                          <a:noFill/>
                          <a:ln>
                            <a:noFill/>
                          </a:ln>
                        </pic:spPr>
                      </pic:pic>
                    </a:graphicData>
                  </a:graphic>
                </wp:inline>
              </w:drawing>
            </w:r>
          </w:p>
        </w:tc>
        <w:tc>
          <w:tcPr>
            <w:tcW w:w="8640" w:type="dxa"/>
            <w:gridSpan w:val="5"/>
          </w:tcPr>
          <w:p w14:paraId="12C7270A" w14:textId="77777777" w:rsidR="006E608A" w:rsidRPr="00886549" w:rsidRDefault="006E608A" w:rsidP="006E608A">
            <w:pPr>
              <w:jc w:val="center"/>
            </w:pPr>
            <w:r w:rsidRPr="00874A91">
              <w:rPr>
                <w:rFonts w:ascii="HelveticaNeue MediumCond" w:hAnsi="HelveticaNeue MediumCond"/>
                <w:b/>
                <w:sz w:val="30"/>
                <w:szCs w:val="30"/>
              </w:rPr>
              <w:t>CalPortland Company</w:t>
            </w:r>
            <w:r w:rsidRPr="00406C82">
              <w:rPr>
                <w:rFonts w:ascii="HelveticaNeue MediumCond" w:hAnsi="HelveticaNeue MediumCond"/>
                <w:sz w:val="16"/>
                <w:szCs w:val="16"/>
              </w:rPr>
              <w:br/>
            </w:r>
            <w:r w:rsidRPr="00406C82">
              <w:rPr>
                <w:rFonts w:ascii="HelveticaNeue MediumCond" w:hAnsi="HelveticaNeue MediumCond"/>
                <w:sz w:val="16"/>
                <w:szCs w:val="16"/>
              </w:rPr>
              <w:br/>
            </w:r>
            <w:r w:rsidRPr="00886549">
              <w:fldChar w:fldCharType="begin"/>
            </w:r>
            <w:r w:rsidRPr="00886549">
              <w:instrText xml:space="preserve"> PRINT  \* MERGEFORMAT </w:instrText>
            </w:r>
            <w:r w:rsidRPr="00886549">
              <w:fldChar w:fldCharType="end"/>
            </w:r>
            <w:r w:rsidRPr="00886549">
              <w:t xml:space="preserve"> “EXPECT MORE… WE DELIVER!”</w:t>
            </w:r>
          </w:p>
          <w:p w14:paraId="7D3176FB" w14:textId="77777777" w:rsidR="006E608A" w:rsidRPr="00886549" w:rsidRDefault="006E608A" w:rsidP="006E608A">
            <w:pPr>
              <w:spacing w:after="0"/>
            </w:pPr>
            <w:r w:rsidRPr="00886549">
              <w:t>This is us…</w:t>
            </w:r>
          </w:p>
          <w:p w14:paraId="6DAE7EE8" w14:textId="2074FFEA" w:rsidR="006E608A" w:rsidRPr="00886549" w:rsidRDefault="006E608A" w:rsidP="006E608A">
            <w:pPr>
              <w:pStyle w:val="ListParagraph"/>
              <w:numPr>
                <w:ilvl w:val="0"/>
                <w:numId w:val="13"/>
              </w:numPr>
              <w:spacing w:line="259" w:lineRule="auto"/>
              <w:rPr>
                <w:sz w:val="20"/>
                <w:szCs w:val="20"/>
              </w:rPr>
            </w:pPr>
            <w:r w:rsidRPr="00886549">
              <w:rPr>
                <w:sz w:val="20"/>
                <w:szCs w:val="20"/>
              </w:rPr>
              <w:t>Best-in-Class,</w:t>
            </w:r>
            <w:r>
              <w:rPr>
                <w:sz w:val="20"/>
                <w:szCs w:val="20"/>
              </w:rPr>
              <w:t xml:space="preserve"> industry leader with a rich </w:t>
            </w:r>
            <w:r w:rsidR="00925ED5">
              <w:rPr>
                <w:sz w:val="20"/>
                <w:szCs w:val="20"/>
              </w:rPr>
              <w:t xml:space="preserve">history spanning over </w:t>
            </w:r>
            <w:r>
              <w:rPr>
                <w:sz w:val="20"/>
                <w:szCs w:val="20"/>
              </w:rPr>
              <w:t>12</w:t>
            </w:r>
            <w:r w:rsidR="00925ED5">
              <w:rPr>
                <w:sz w:val="20"/>
                <w:szCs w:val="20"/>
              </w:rPr>
              <w:t>5</w:t>
            </w:r>
            <w:r w:rsidRPr="00886549">
              <w:rPr>
                <w:sz w:val="20"/>
                <w:szCs w:val="20"/>
              </w:rPr>
              <w:t>-year</w:t>
            </w:r>
            <w:r w:rsidR="00925ED5">
              <w:rPr>
                <w:sz w:val="20"/>
                <w:szCs w:val="20"/>
              </w:rPr>
              <w:t>s</w:t>
            </w:r>
          </w:p>
          <w:p w14:paraId="5A4770B5" w14:textId="77777777" w:rsidR="006E608A" w:rsidRPr="00886549" w:rsidRDefault="006E608A" w:rsidP="006E608A">
            <w:pPr>
              <w:pStyle w:val="ListParagraph"/>
              <w:numPr>
                <w:ilvl w:val="0"/>
                <w:numId w:val="13"/>
              </w:numPr>
              <w:spacing w:line="259" w:lineRule="auto"/>
              <w:rPr>
                <w:sz w:val="20"/>
                <w:szCs w:val="20"/>
              </w:rPr>
            </w:pPr>
            <w:r w:rsidRPr="00886549">
              <w:rPr>
                <w:sz w:val="20"/>
                <w:szCs w:val="20"/>
              </w:rPr>
              <w:t>Largest building materials contributor to some of the West’s biggest construction projects including:</w:t>
            </w:r>
          </w:p>
          <w:p w14:paraId="01BBB549" w14:textId="77777777" w:rsidR="006E608A" w:rsidRPr="00886549" w:rsidRDefault="006E608A" w:rsidP="006E608A">
            <w:pPr>
              <w:pStyle w:val="ListParagraph"/>
              <w:numPr>
                <w:ilvl w:val="1"/>
                <w:numId w:val="13"/>
              </w:numPr>
              <w:spacing w:line="259" w:lineRule="auto"/>
              <w:rPr>
                <w:sz w:val="20"/>
                <w:szCs w:val="20"/>
              </w:rPr>
            </w:pPr>
            <w:r w:rsidRPr="00886549">
              <w:rPr>
                <w:sz w:val="20"/>
                <w:szCs w:val="20"/>
              </w:rPr>
              <w:t>Los Angeles International Airport</w:t>
            </w:r>
          </w:p>
          <w:p w14:paraId="192669B8" w14:textId="77777777" w:rsidR="006E608A" w:rsidRPr="00886549" w:rsidRDefault="006E608A" w:rsidP="006E608A">
            <w:pPr>
              <w:pStyle w:val="ListParagraph"/>
              <w:numPr>
                <w:ilvl w:val="1"/>
                <w:numId w:val="13"/>
              </w:numPr>
              <w:spacing w:line="259" w:lineRule="auto"/>
              <w:rPr>
                <w:sz w:val="20"/>
                <w:szCs w:val="20"/>
              </w:rPr>
            </w:pPr>
            <w:r w:rsidRPr="00886549">
              <w:rPr>
                <w:sz w:val="20"/>
                <w:szCs w:val="20"/>
              </w:rPr>
              <w:t>The new Rams Stadium</w:t>
            </w:r>
          </w:p>
          <w:p w14:paraId="71B27429" w14:textId="77777777" w:rsidR="006E608A" w:rsidRPr="00886549" w:rsidRDefault="006E608A" w:rsidP="006E608A">
            <w:pPr>
              <w:pStyle w:val="ListParagraph"/>
              <w:numPr>
                <w:ilvl w:val="1"/>
                <w:numId w:val="13"/>
              </w:numPr>
              <w:spacing w:line="259" w:lineRule="auto"/>
              <w:rPr>
                <w:sz w:val="20"/>
                <w:szCs w:val="20"/>
              </w:rPr>
            </w:pPr>
            <w:r w:rsidRPr="00886549">
              <w:rPr>
                <w:sz w:val="20"/>
                <w:szCs w:val="20"/>
              </w:rPr>
              <w:t>Staples Center</w:t>
            </w:r>
          </w:p>
          <w:p w14:paraId="661F4234" w14:textId="77777777" w:rsidR="006E608A" w:rsidRPr="00886549" w:rsidRDefault="006E608A" w:rsidP="006E608A">
            <w:pPr>
              <w:pStyle w:val="ListParagraph"/>
              <w:numPr>
                <w:ilvl w:val="1"/>
                <w:numId w:val="13"/>
              </w:numPr>
              <w:spacing w:line="259" w:lineRule="auto"/>
              <w:rPr>
                <w:sz w:val="20"/>
                <w:szCs w:val="20"/>
              </w:rPr>
            </w:pPr>
            <w:r w:rsidRPr="00886549">
              <w:rPr>
                <w:sz w:val="20"/>
                <w:szCs w:val="20"/>
              </w:rPr>
              <w:t>Wilshire Grand Center</w:t>
            </w:r>
          </w:p>
          <w:p w14:paraId="583BA1BA" w14:textId="77777777" w:rsidR="006E608A" w:rsidRPr="00886549" w:rsidRDefault="006E608A" w:rsidP="006E608A">
            <w:pPr>
              <w:pStyle w:val="ListParagraph"/>
              <w:numPr>
                <w:ilvl w:val="0"/>
                <w:numId w:val="13"/>
              </w:numPr>
              <w:spacing w:line="259" w:lineRule="auto"/>
              <w:jc w:val="both"/>
              <w:rPr>
                <w:sz w:val="20"/>
                <w:szCs w:val="20"/>
              </w:rPr>
            </w:pPr>
            <w:r w:rsidRPr="00886549">
              <w:rPr>
                <w:sz w:val="20"/>
                <w:szCs w:val="20"/>
              </w:rPr>
              <w:t>Recipient of numerous awards for environmental sustainability and energy conservation</w:t>
            </w:r>
          </w:p>
          <w:p w14:paraId="02B83870" w14:textId="77777777" w:rsidR="006E608A" w:rsidRPr="00886549" w:rsidRDefault="006E608A" w:rsidP="006E608A">
            <w:pPr>
              <w:pStyle w:val="ListParagraph"/>
              <w:numPr>
                <w:ilvl w:val="0"/>
                <w:numId w:val="13"/>
              </w:numPr>
              <w:spacing w:line="259" w:lineRule="auto"/>
              <w:jc w:val="both"/>
              <w:rPr>
                <w:sz w:val="20"/>
                <w:szCs w:val="20"/>
              </w:rPr>
            </w:pPr>
            <w:r w:rsidRPr="00886549">
              <w:rPr>
                <w:sz w:val="20"/>
                <w:szCs w:val="20"/>
              </w:rPr>
              <w:t>“Family” based company culture with a focus on safety</w:t>
            </w:r>
          </w:p>
          <w:p w14:paraId="7059C852" w14:textId="77777777" w:rsidR="006E608A" w:rsidRPr="00886549" w:rsidRDefault="006E608A" w:rsidP="006E608A">
            <w:pPr>
              <w:pStyle w:val="ListParagraph"/>
              <w:numPr>
                <w:ilvl w:val="0"/>
                <w:numId w:val="13"/>
              </w:numPr>
              <w:spacing w:line="259" w:lineRule="auto"/>
              <w:jc w:val="both"/>
              <w:rPr>
                <w:sz w:val="20"/>
                <w:szCs w:val="20"/>
              </w:rPr>
            </w:pPr>
            <w:r w:rsidRPr="00886549">
              <w:rPr>
                <w:sz w:val="20"/>
                <w:szCs w:val="20"/>
              </w:rPr>
              <w:t>Competitive compensation and excellent benefits</w:t>
            </w:r>
          </w:p>
          <w:p w14:paraId="46FA5B80" w14:textId="77777777" w:rsidR="00542365" w:rsidRPr="00406C82" w:rsidRDefault="00542365" w:rsidP="00542365">
            <w:pPr>
              <w:rPr>
                <w:rFonts w:ascii="HelveticaNeue MediumCond" w:hAnsi="HelveticaNeue MediumCond"/>
                <w:b/>
                <w:sz w:val="16"/>
                <w:szCs w:val="16"/>
              </w:rPr>
            </w:pPr>
          </w:p>
        </w:tc>
      </w:tr>
      <w:tr w:rsidR="00542365" w:rsidRPr="007935AE" w14:paraId="46FA5B86" w14:textId="77777777" w:rsidTr="00FE0D7B">
        <w:tc>
          <w:tcPr>
            <w:tcW w:w="2790" w:type="dxa"/>
            <w:shd w:val="clear" w:color="auto" w:fill="D9D9D9" w:themeFill="background1" w:themeFillShade="D9"/>
            <w:vAlign w:val="center"/>
          </w:tcPr>
          <w:p w14:paraId="46FA5B82" w14:textId="77777777" w:rsidR="00542365" w:rsidRPr="00FE0D7B" w:rsidRDefault="00542365" w:rsidP="00542365">
            <w:pPr>
              <w:pStyle w:val="Label"/>
              <w:spacing w:before="0" w:after="0" w:line="300" w:lineRule="auto"/>
              <w:rPr>
                <w:b w:val="0"/>
              </w:rPr>
            </w:pPr>
            <w:r w:rsidRPr="00FE0D7B">
              <w:t>Job Title:</w:t>
            </w:r>
          </w:p>
        </w:tc>
        <w:sdt>
          <w:sdtPr>
            <w:alias w:val="JobTitle"/>
            <w:tag w:val="#JobTitle"/>
            <w:id w:val="-307546148"/>
            <w:placeholder>
              <w:docPart w:val="4C44DF0382614D378C33B8603C84BD4B"/>
            </w:placeholder>
            <w:text/>
          </w:sdtPr>
          <w:sdtEndPr/>
          <w:sdtContent>
            <w:tc>
              <w:tcPr>
                <w:tcW w:w="3305" w:type="dxa"/>
                <w:gridSpan w:val="2"/>
                <w:vAlign w:val="center"/>
              </w:tcPr>
              <w:p w14:paraId="46FA5B83" w14:textId="3D1E9D8E" w:rsidR="00542365" w:rsidRPr="00FE0D7B" w:rsidRDefault="00B325F8" w:rsidP="00B325F8">
                <w:r>
                  <w:t>Environmental Specialist</w:t>
                </w:r>
              </w:p>
            </w:tc>
          </w:sdtContent>
        </w:sdt>
        <w:tc>
          <w:tcPr>
            <w:tcW w:w="2275" w:type="dxa"/>
            <w:gridSpan w:val="2"/>
            <w:shd w:val="clear" w:color="auto" w:fill="D9D9D9" w:themeFill="background1" w:themeFillShade="D9"/>
            <w:vAlign w:val="center"/>
          </w:tcPr>
          <w:p w14:paraId="46FA5B84" w14:textId="77777777" w:rsidR="00542365" w:rsidRPr="00FE0D7B" w:rsidRDefault="00542365" w:rsidP="00542365">
            <w:pPr>
              <w:pStyle w:val="Label"/>
              <w:spacing w:before="0" w:after="0" w:line="300" w:lineRule="auto"/>
            </w:pPr>
            <w:r w:rsidRPr="00FE0D7B">
              <w:t>Date:</w:t>
            </w:r>
          </w:p>
        </w:tc>
        <w:sdt>
          <w:sdtPr>
            <w:alias w:val="FormDate"/>
            <w:tag w:val="FormDate"/>
            <w:id w:val="1524822654"/>
            <w:lock w:val="sdtLocked"/>
            <w:placeholder>
              <w:docPart w:val="614DE86144594293BBADA34FF743FBDE"/>
            </w:placeholder>
            <w:date w:fullDate="2020-11-02T00:00:00Z">
              <w:dateFormat w:val="M/d/yyyy"/>
              <w:lid w:val="en-US"/>
              <w:storeMappedDataAs w:val="dateTime"/>
              <w:calendar w:val="gregorian"/>
            </w:date>
          </w:sdtPr>
          <w:sdtEndPr/>
          <w:sdtContent>
            <w:tc>
              <w:tcPr>
                <w:tcW w:w="3060" w:type="dxa"/>
                <w:vAlign w:val="center"/>
              </w:tcPr>
              <w:p w14:paraId="46FA5B85" w14:textId="7CC0847A" w:rsidR="00542365" w:rsidRPr="00FE0D7B" w:rsidRDefault="00C2178F" w:rsidP="00EE4570">
                <w:pPr>
                  <w:spacing w:before="0" w:after="0" w:line="300" w:lineRule="auto"/>
                </w:pPr>
                <w:r>
                  <w:t>11/2/2020</w:t>
                </w:r>
              </w:p>
            </w:tc>
          </w:sdtContent>
        </w:sdt>
      </w:tr>
      <w:tr w:rsidR="00542365" w:rsidRPr="007935AE" w14:paraId="46FA5B88" w14:textId="77777777" w:rsidTr="00FE0D7B">
        <w:tc>
          <w:tcPr>
            <w:tcW w:w="11430" w:type="dxa"/>
            <w:gridSpan w:val="6"/>
            <w:shd w:val="clear" w:color="auto" w:fill="D9D9D9" w:themeFill="background1" w:themeFillShade="D9"/>
            <w:vAlign w:val="center"/>
          </w:tcPr>
          <w:p w14:paraId="46FA5B87" w14:textId="77777777" w:rsidR="00542365" w:rsidRPr="00FE0D7B" w:rsidRDefault="00542365" w:rsidP="00542365">
            <w:pPr>
              <w:spacing w:before="0" w:after="0" w:line="300" w:lineRule="auto"/>
              <w:rPr>
                <w:b/>
              </w:rPr>
            </w:pPr>
            <w:r w:rsidRPr="00FE0D7B">
              <w:rPr>
                <w:b/>
              </w:rPr>
              <w:t>Job Description</w:t>
            </w:r>
          </w:p>
        </w:tc>
      </w:tr>
      <w:tr w:rsidR="00542365" w:rsidRPr="007935AE" w14:paraId="46FA5B8B" w14:textId="77777777" w:rsidTr="00FE0D7B">
        <w:trPr>
          <w:trHeight w:val="827"/>
        </w:trPr>
        <w:tc>
          <w:tcPr>
            <w:tcW w:w="11430" w:type="dxa"/>
            <w:gridSpan w:val="6"/>
          </w:tcPr>
          <w:p w14:paraId="46FA5B89" w14:textId="77777777" w:rsidR="00542365" w:rsidRDefault="00542365" w:rsidP="00542365">
            <w:pPr>
              <w:spacing w:before="0" w:after="0"/>
              <w:rPr>
                <w:rFonts w:cs="Arial"/>
                <w:b/>
              </w:rPr>
            </w:pPr>
            <w:r w:rsidRPr="00325120">
              <w:rPr>
                <w:rFonts w:cs="Arial"/>
                <w:b/>
              </w:rPr>
              <w:t>Job Summary:</w:t>
            </w:r>
            <w:bookmarkStart w:id="1" w:name="Text2"/>
          </w:p>
          <w:bookmarkEnd w:id="1" w:displacedByCustomXml="next"/>
          <w:sdt>
            <w:sdtPr>
              <w:alias w:val="JobSummary"/>
              <w:tag w:val="JobSummary"/>
              <w:id w:val="436345791"/>
              <w:lock w:val="sdtLocked"/>
              <w:placeholder>
                <w:docPart w:val="1FB27EA844BD4F05B6B5A3641FC35BA7"/>
              </w:placeholder>
              <w:text/>
            </w:sdtPr>
            <w:sdtEndPr/>
            <w:sdtContent>
              <w:p w14:paraId="46FA5B8A" w14:textId="40B033DF" w:rsidR="00542365" w:rsidRPr="0075567F" w:rsidRDefault="00B325F8" w:rsidP="00E57B5F">
                <w:pPr>
                  <w:spacing w:before="0" w:after="0"/>
                  <w:rPr>
                    <w:rFonts w:cs="Arial"/>
                    <w:b/>
                  </w:rPr>
                </w:pPr>
                <w:r w:rsidRPr="00B325F8">
                  <w:t xml:space="preserve"> Plans, directs and performs duties necessary for administering environmental compliance function</w:t>
                </w:r>
                <w:r>
                  <w:t>.</w:t>
                </w:r>
              </w:p>
            </w:sdtContent>
          </w:sdt>
        </w:tc>
      </w:tr>
      <w:tr w:rsidR="00542365" w:rsidRPr="007935AE" w14:paraId="46FA5B90" w14:textId="77777777" w:rsidTr="00FE0D7B">
        <w:tc>
          <w:tcPr>
            <w:tcW w:w="2790" w:type="dxa"/>
            <w:shd w:val="clear" w:color="auto" w:fill="DBE5F1" w:themeFill="accent1" w:themeFillTint="33"/>
            <w:vAlign w:val="center"/>
          </w:tcPr>
          <w:p w14:paraId="46FA5B8C" w14:textId="77777777" w:rsidR="00542365" w:rsidRPr="00325120" w:rsidRDefault="00542365" w:rsidP="00542365">
            <w:pPr>
              <w:pStyle w:val="Label"/>
              <w:spacing w:before="0" w:after="0" w:line="300" w:lineRule="auto"/>
            </w:pPr>
            <w:r w:rsidRPr="00325120">
              <w:t>Job Location:</w:t>
            </w:r>
          </w:p>
        </w:tc>
        <w:sdt>
          <w:sdtPr>
            <w:alias w:val="JobLocation"/>
            <w:tag w:val="JobLocation"/>
            <w:id w:val="-1508983607"/>
            <w:lock w:val="sdtLocked"/>
            <w:placeholder>
              <w:docPart w:val="4C5CCA1982CE4B3791C613FA667A4BC7"/>
            </w:placeholder>
            <w:text/>
          </w:sdtPr>
          <w:sdtEndPr/>
          <w:sdtContent>
            <w:tc>
              <w:tcPr>
                <w:tcW w:w="3278" w:type="dxa"/>
                <w:vAlign w:val="center"/>
              </w:tcPr>
              <w:p w14:paraId="46FA5B8D" w14:textId="0C1B4278" w:rsidR="00542365" w:rsidRPr="00325120" w:rsidRDefault="00C2178F" w:rsidP="00B325F8">
                <w:pPr>
                  <w:spacing w:before="0" w:after="0" w:line="300" w:lineRule="auto"/>
                </w:pPr>
                <w:r>
                  <w:t>Los Angeles, CA</w:t>
                </w:r>
              </w:p>
            </w:tc>
          </w:sdtContent>
        </w:sdt>
        <w:tc>
          <w:tcPr>
            <w:tcW w:w="2212" w:type="dxa"/>
            <w:gridSpan w:val="2"/>
            <w:shd w:val="clear" w:color="auto" w:fill="DBE5F1" w:themeFill="accent1" w:themeFillTint="33"/>
            <w:vAlign w:val="center"/>
          </w:tcPr>
          <w:p w14:paraId="46FA5B8E" w14:textId="77777777" w:rsidR="00542365" w:rsidRPr="00325120" w:rsidRDefault="00542365" w:rsidP="00542365">
            <w:pPr>
              <w:pStyle w:val="Label"/>
              <w:spacing w:before="0" w:after="0" w:line="300" w:lineRule="auto"/>
            </w:pPr>
            <w:r w:rsidRPr="00325120">
              <w:t>Company Industry:</w:t>
            </w:r>
          </w:p>
        </w:tc>
        <w:sdt>
          <w:sdtPr>
            <w:alias w:val="CompanyIndustry"/>
            <w:tag w:val="CompanyIndustry"/>
            <w:id w:val="-558939901"/>
            <w:lock w:val="sdtLocked"/>
            <w:placeholder>
              <w:docPart w:val="723B876C6C0A44C8A283E7B883B50290"/>
            </w:placeholder>
            <w:text/>
          </w:sdtPr>
          <w:sdtEndPr/>
          <w:sdtContent>
            <w:tc>
              <w:tcPr>
                <w:tcW w:w="3150" w:type="dxa"/>
                <w:gridSpan w:val="2"/>
                <w:vAlign w:val="center"/>
              </w:tcPr>
              <w:p w14:paraId="46FA5B8F" w14:textId="1B65BF1A" w:rsidR="00542365" w:rsidRPr="00325120" w:rsidRDefault="00B325F8" w:rsidP="00B325F8">
                <w:pPr>
                  <w:spacing w:before="0" w:after="0" w:line="300" w:lineRule="auto"/>
                </w:pPr>
                <w:r>
                  <w:t>Construction Materials</w:t>
                </w:r>
              </w:p>
            </w:tc>
          </w:sdtContent>
        </w:sdt>
      </w:tr>
      <w:tr w:rsidR="00542365" w:rsidRPr="007935AE" w14:paraId="46FA5B95" w14:textId="77777777" w:rsidTr="00FE0D7B">
        <w:tc>
          <w:tcPr>
            <w:tcW w:w="2790" w:type="dxa"/>
            <w:shd w:val="clear" w:color="auto" w:fill="DBE5F1" w:themeFill="accent1" w:themeFillTint="33"/>
            <w:vAlign w:val="center"/>
          </w:tcPr>
          <w:p w14:paraId="46FA5B91" w14:textId="77777777" w:rsidR="00542365" w:rsidRPr="00325120" w:rsidRDefault="00542365" w:rsidP="00542365">
            <w:pPr>
              <w:pStyle w:val="Label"/>
              <w:spacing w:before="0" w:after="0" w:line="300" w:lineRule="auto"/>
            </w:pPr>
            <w:r w:rsidRPr="00325120">
              <w:t>Functional Area:</w:t>
            </w:r>
          </w:p>
        </w:tc>
        <w:sdt>
          <w:sdtPr>
            <w:alias w:val="FunctionalArea"/>
            <w:tag w:val="FunctionalArea"/>
            <w:id w:val="1878965251"/>
            <w:lock w:val="sdtLocked"/>
            <w:placeholder>
              <w:docPart w:val="3C00DF9F125248E5B2D20287C7631050"/>
            </w:placeholder>
            <w:text/>
          </w:sdtPr>
          <w:sdtEndPr/>
          <w:sdtContent>
            <w:tc>
              <w:tcPr>
                <w:tcW w:w="3278" w:type="dxa"/>
                <w:vAlign w:val="center"/>
              </w:tcPr>
              <w:p w14:paraId="46FA5B92" w14:textId="73C3CBDA" w:rsidR="00542365" w:rsidRPr="00325120" w:rsidRDefault="00B325F8" w:rsidP="00B325F8">
                <w:pPr>
                  <w:spacing w:before="0" w:after="0" w:line="300" w:lineRule="auto"/>
                </w:pPr>
                <w:r>
                  <w:t>Environmental</w:t>
                </w:r>
              </w:p>
            </w:tc>
          </w:sdtContent>
        </w:sdt>
        <w:tc>
          <w:tcPr>
            <w:tcW w:w="2212" w:type="dxa"/>
            <w:gridSpan w:val="2"/>
            <w:shd w:val="clear" w:color="auto" w:fill="DBE5F1" w:themeFill="accent1" w:themeFillTint="33"/>
            <w:vAlign w:val="center"/>
          </w:tcPr>
          <w:p w14:paraId="46FA5B93" w14:textId="77777777" w:rsidR="00542365" w:rsidRPr="00325120" w:rsidRDefault="00542365" w:rsidP="00542365">
            <w:pPr>
              <w:pStyle w:val="Label"/>
              <w:spacing w:before="0" w:after="0" w:line="300" w:lineRule="auto"/>
            </w:pPr>
            <w:r w:rsidRPr="00325120">
              <w:t>Start Date:</w:t>
            </w:r>
          </w:p>
        </w:tc>
        <w:sdt>
          <w:sdtPr>
            <w:id w:val="328030600"/>
            <w:lock w:val="sdtLocked"/>
            <w:placeholder>
              <w:docPart w:val="3A5EDF7C1C33440E8085B97552057055"/>
            </w:placeholder>
            <w:date>
              <w:dateFormat w:val="M/d/yyyy"/>
              <w:lid w:val="en-US"/>
              <w:storeMappedDataAs w:val="dateTime"/>
              <w:calendar w:val="gregorian"/>
            </w:date>
          </w:sdtPr>
          <w:sdtEndPr/>
          <w:sdtContent>
            <w:tc>
              <w:tcPr>
                <w:tcW w:w="3150" w:type="dxa"/>
                <w:gridSpan w:val="2"/>
                <w:vAlign w:val="center"/>
              </w:tcPr>
              <w:p w14:paraId="46FA5B94" w14:textId="61A88A74" w:rsidR="00542365" w:rsidRPr="007F1703" w:rsidRDefault="007F1703" w:rsidP="00542365">
                <w:pPr>
                  <w:spacing w:before="0" w:after="0" w:line="300" w:lineRule="auto"/>
                </w:pPr>
                <w:r>
                  <w:t>ASAP</w:t>
                </w:r>
              </w:p>
            </w:tc>
          </w:sdtContent>
        </w:sdt>
      </w:tr>
      <w:tr w:rsidR="00542365" w:rsidRPr="007935AE" w14:paraId="46FA5B9A" w14:textId="77777777" w:rsidTr="00FE0D7B">
        <w:trPr>
          <w:trHeight w:val="70"/>
        </w:trPr>
        <w:tc>
          <w:tcPr>
            <w:tcW w:w="2790" w:type="dxa"/>
            <w:shd w:val="clear" w:color="auto" w:fill="DBE5F1" w:themeFill="accent1" w:themeFillTint="33"/>
            <w:vAlign w:val="center"/>
          </w:tcPr>
          <w:p w14:paraId="46FA5B96" w14:textId="77777777" w:rsidR="00542365" w:rsidRPr="00325120" w:rsidRDefault="00542365" w:rsidP="00542365">
            <w:pPr>
              <w:pStyle w:val="Label"/>
              <w:spacing w:before="0" w:after="0" w:line="300" w:lineRule="auto"/>
            </w:pPr>
            <w:r w:rsidRPr="00325120">
              <w:t>Employment Status:</w:t>
            </w:r>
          </w:p>
        </w:tc>
        <w:sdt>
          <w:sdtPr>
            <w:alias w:val="EmploymentStatus"/>
            <w:tag w:val="EmploymentStatus"/>
            <w:id w:val="359020122"/>
            <w:lock w:val="sdtLocked"/>
            <w:placeholder>
              <w:docPart w:val="B6444C16DFBD4F6E804AA435F14DC36A"/>
            </w:placeholder>
            <w:comboBox>
              <w:listItem w:value="Choose an item."/>
              <w:listItem w:displayText="Regular Full Time" w:value="Regular Full Time"/>
              <w:listItem w:displayText="Regular Part Time" w:value="Regular Part Time"/>
              <w:listItem w:displayText="Temporary Full Time" w:value="Temporary Full Time"/>
              <w:listItem w:displayText="Temporary Part TIme" w:value="Temporary Part TIme"/>
            </w:comboBox>
          </w:sdtPr>
          <w:sdtEndPr/>
          <w:sdtContent>
            <w:tc>
              <w:tcPr>
                <w:tcW w:w="3278" w:type="dxa"/>
                <w:vAlign w:val="center"/>
              </w:tcPr>
              <w:p w14:paraId="46FA5B97" w14:textId="251C85EE" w:rsidR="00542365" w:rsidRPr="007935AE" w:rsidRDefault="00B325F8" w:rsidP="00FE0D7B">
                <w:r>
                  <w:t>Regular Full Time</w:t>
                </w:r>
              </w:p>
            </w:tc>
          </w:sdtContent>
        </w:sdt>
        <w:tc>
          <w:tcPr>
            <w:tcW w:w="2212" w:type="dxa"/>
            <w:gridSpan w:val="2"/>
            <w:shd w:val="clear" w:color="auto" w:fill="DBE5F1" w:themeFill="accent1" w:themeFillTint="33"/>
            <w:vAlign w:val="center"/>
          </w:tcPr>
          <w:p w14:paraId="46FA5B98" w14:textId="77777777" w:rsidR="00542365" w:rsidRPr="00325120" w:rsidRDefault="00542365" w:rsidP="00542365">
            <w:pPr>
              <w:pStyle w:val="Label"/>
              <w:spacing w:before="0" w:after="0" w:line="300" w:lineRule="auto"/>
            </w:pPr>
            <w:r w:rsidRPr="00325120">
              <w:t>Employment Type:</w:t>
            </w:r>
          </w:p>
        </w:tc>
        <w:sdt>
          <w:sdtPr>
            <w:rPr>
              <w:color w:val="000000" w:themeColor="text1"/>
            </w:rPr>
            <w:alias w:val="EmploymentType"/>
            <w:tag w:val="EmploymentType"/>
            <w:id w:val="78569847"/>
            <w:lock w:val="sdtLocked"/>
            <w:placeholder>
              <w:docPart w:val="B3DF3CB5F6CA488598FB7E176AF1A1CE"/>
            </w:placeholder>
            <w:comboBox>
              <w:listItem w:value="Choose an item."/>
              <w:listItem w:displayText="Hourly" w:value="Hourly"/>
              <w:listItem w:displayText="Hourly Non-Union" w:value="Hourly Non-Union"/>
              <w:listItem w:displayText="Salaried Exempt" w:value="Salaried Exempt"/>
              <w:listItem w:displayText="Salaried Non-Exempt" w:value="Salaried Non-Exempt"/>
              <w:listItem w:displayText="Internship" w:value="Internship"/>
              <w:listItem w:displayText="Contractor" w:value="Contractor"/>
            </w:comboBox>
          </w:sdtPr>
          <w:sdtEndPr/>
          <w:sdtContent>
            <w:tc>
              <w:tcPr>
                <w:tcW w:w="3150" w:type="dxa"/>
                <w:gridSpan w:val="2"/>
                <w:vAlign w:val="center"/>
              </w:tcPr>
              <w:p w14:paraId="46FA5B99" w14:textId="5A58EFE6" w:rsidR="00542365" w:rsidRPr="00D177BF" w:rsidRDefault="00B325F8" w:rsidP="00542365">
                <w:pPr>
                  <w:spacing w:before="0" w:after="0" w:line="300" w:lineRule="auto"/>
                  <w:rPr>
                    <w:color w:val="000000" w:themeColor="text1"/>
                  </w:rPr>
                </w:pPr>
                <w:r>
                  <w:rPr>
                    <w:color w:val="000000" w:themeColor="text1"/>
                  </w:rPr>
                  <w:t>Salaried Exempt</w:t>
                </w:r>
              </w:p>
            </w:tc>
          </w:sdtContent>
        </w:sdt>
      </w:tr>
      <w:tr w:rsidR="00542365" w:rsidRPr="007935AE" w14:paraId="46FA5B9F" w14:textId="77777777" w:rsidTr="00FE0D7B">
        <w:trPr>
          <w:trHeight w:val="395"/>
        </w:trPr>
        <w:tc>
          <w:tcPr>
            <w:tcW w:w="2790" w:type="dxa"/>
            <w:shd w:val="clear" w:color="auto" w:fill="DBE5F1" w:themeFill="accent1" w:themeFillTint="33"/>
            <w:vAlign w:val="center"/>
          </w:tcPr>
          <w:p w14:paraId="46FA5B9B" w14:textId="77777777" w:rsidR="00542365" w:rsidRPr="00325120" w:rsidRDefault="00542365" w:rsidP="00542365">
            <w:pPr>
              <w:pStyle w:val="Label"/>
              <w:spacing w:before="0" w:after="0" w:line="300" w:lineRule="auto"/>
            </w:pPr>
            <w:r w:rsidRPr="00325120">
              <w:t>Manages Others:</w:t>
            </w:r>
          </w:p>
        </w:tc>
        <w:sdt>
          <w:sdtPr>
            <w:alias w:val="ManagesOthers"/>
            <w:tag w:val="ManagesOthers"/>
            <w:id w:val="-158550521"/>
            <w:lock w:val="sdtLocked"/>
            <w:placeholder>
              <w:docPart w:val="DefaultPlaceholder_-1854013439"/>
            </w:placeholder>
            <w:comboBox>
              <w:listItem w:value="Choose an item."/>
              <w:listItem w:displayText="Yes" w:value="Yes"/>
              <w:listItem w:displayText="No" w:value="No"/>
            </w:comboBox>
          </w:sdtPr>
          <w:sdtEndPr/>
          <w:sdtContent>
            <w:tc>
              <w:tcPr>
                <w:tcW w:w="3278" w:type="dxa"/>
                <w:vAlign w:val="center"/>
              </w:tcPr>
              <w:p w14:paraId="46FA5B9C" w14:textId="180BC902" w:rsidR="00542365" w:rsidRPr="007935AE" w:rsidRDefault="00B325F8" w:rsidP="00542365">
                <w:r>
                  <w:t>No</w:t>
                </w:r>
              </w:p>
            </w:tc>
          </w:sdtContent>
        </w:sdt>
        <w:tc>
          <w:tcPr>
            <w:tcW w:w="2212" w:type="dxa"/>
            <w:gridSpan w:val="2"/>
            <w:shd w:val="clear" w:color="auto" w:fill="DBE5F1" w:themeFill="accent1" w:themeFillTint="33"/>
            <w:vAlign w:val="center"/>
          </w:tcPr>
          <w:p w14:paraId="46FA5B9D" w14:textId="77777777" w:rsidR="00542365" w:rsidRPr="00325120" w:rsidRDefault="00542365" w:rsidP="00542365">
            <w:pPr>
              <w:pStyle w:val="Label"/>
              <w:spacing w:before="0" w:after="0" w:line="300" w:lineRule="auto"/>
            </w:pPr>
            <w:r w:rsidRPr="00325120">
              <w:t>Reports to:</w:t>
            </w:r>
          </w:p>
        </w:tc>
        <w:sdt>
          <w:sdtPr>
            <w:alias w:val="ReportsTo"/>
            <w:tag w:val="ReportsTo"/>
            <w:id w:val="-881164973"/>
            <w:lock w:val="sdtLocked"/>
            <w:placeholder>
              <w:docPart w:val="DefaultPlaceholder_-1854013440"/>
            </w:placeholder>
            <w:text/>
          </w:sdtPr>
          <w:sdtEndPr/>
          <w:sdtContent>
            <w:tc>
              <w:tcPr>
                <w:tcW w:w="3150" w:type="dxa"/>
                <w:gridSpan w:val="2"/>
                <w:vAlign w:val="center"/>
              </w:tcPr>
              <w:p w14:paraId="46FA5B9E" w14:textId="0AE31D13" w:rsidR="00542365" w:rsidRPr="00325120" w:rsidRDefault="00C2178F" w:rsidP="00B325F8">
                <w:pPr>
                  <w:spacing w:before="0" w:after="0" w:line="300" w:lineRule="auto"/>
                </w:pPr>
                <w:r>
                  <w:t>Environmental Director</w:t>
                </w:r>
              </w:p>
            </w:tc>
          </w:sdtContent>
        </w:sdt>
      </w:tr>
      <w:tr w:rsidR="00542365" w:rsidRPr="007935AE" w14:paraId="46FA5BA1" w14:textId="77777777" w:rsidTr="00FE0D7B">
        <w:tc>
          <w:tcPr>
            <w:tcW w:w="11430" w:type="dxa"/>
            <w:gridSpan w:val="6"/>
            <w:shd w:val="clear" w:color="auto" w:fill="D9D9D9" w:themeFill="background1" w:themeFillShade="D9"/>
            <w:vAlign w:val="center"/>
          </w:tcPr>
          <w:p w14:paraId="46FA5BA0" w14:textId="77777777" w:rsidR="00542365" w:rsidRPr="00CF76C1" w:rsidRDefault="00542365" w:rsidP="00542365">
            <w:pPr>
              <w:spacing w:before="0" w:after="0" w:line="300" w:lineRule="auto"/>
              <w:rPr>
                <w:b/>
                <w:sz w:val="22"/>
                <w:szCs w:val="22"/>
              </w:rPr>
            </w:pPr>
            <w:r w:rsidRPr="00CF76C1">
              <w:rPr>
                <w:b/>
                <w:sz w:val="22"/>
                <w:szCs w:val="22"/>
              </w:rPr>
              <w:t>Responsibilities</w:t>
            </w:r>
          </w:p>
        </w:tc>
      </w:tr>
      <w:tr w:rsidR="00542365" w:rsidRPr="007935AE" w14:paraId="46FA5BA5" w14:textId="77777777" w:rsidTr="00FE0D7B">
        <w:trPr>
          <w:trHeight w:val="800"/>
        </w:trPr>
        <w:tc>
          <w:tcPr>
            <w:tcW w:w="11430" w:type="dxa"/>
            <w:gridSpan w:val="6"/>
            <w:vAlign w:val="center"/>
          </w:tcPr>
          <w:p w14:paraId="46FA5BA2" w14:textId="15F31ECE" w:rsidR="00542365" w:rsidRPr="003F610B" w:rsidRDefault="00542365" w:rsidP="00542365">
            <w:pPr>
              <w:pStyle w:val="BulletedList"/>
              <w:numPr>
                <w:ilvl w:val="0"/>
                <w:numId w:val="0"/>
              </w:numPr>
              <w:spacing w:before="0" w:after="0"/>
              <w:rPr>
                <w:b/>
              </w:rPr>
            </w:pPr>
            <w:r w:rsidRPr="003F610B">
              <w:rPr>
                <w:b/>
              </w:rPr>
              <w:t>Duties:</w:t>
            </w:r>
          </w:p>
          <w:sdt>
            <w:sdtPr>
              <w:rPr>
                <w:sz w:val="20"/>
                <w:szCs w:val="20"/>
              </w:rPr>
              <w:id w:val="1295638180"/>
              <w:placeholder>
                <w:docPart w:val="7C875A1924DF4C82939E46AB3AA73DB3"/>
              </w:placeholder>
            </w:sdtPr>
            <w:sdtEndPr/>
            <w:sdtContent>
              <w:p w14:paraId="402D5FA5" w14:textId="3139935E" w:rsidR="00910AF6" w:rsidRPr="00910AF6" w:rsidRDefault="00B325F8" w:rsidP="00910AF6">
                <w:pPr>
                  <w:pStyle w:val="ListParagraph"/>
                  <w:numPr>
                    <w:ilvl w:val="0"/>
                    <w:numId w:val="5"/>
                  </w:numPr>
                  <w:rPr>
                    <w:sz w:val="20"/>
                    <w:szCs w:val="20"/>
                  </w:rPr>
                </w:pPr>
                <w:r w:rsidRPr="00C72C55">
                  <w:rPr>
                    <w:sz w:val="20"/>
                    <w:szCs w:val="20"/>
                  </w:rPr>
                  <w:t xml:space="preserve">Provides support and assistance to the </w:t>
                </w:r>
                <w:r w:rsidR="00131B1B">
                  <w:rPr>
                    <w:sz w:val="20"/>
                    <w:szCs w:val="20"/>
                  </w:rPr>
                  <w:t xml:space="preserve">LA Region and Oregon region environmental managers </w:t>
                </w:r>
              </w:p>
              <w:p w14:paraId="3A2CEE0D" w14:textId="49DD31DB" w:rsidR="00B325F8" w:rsidRPr="00C72C55" w:rsidRDefault="00B325F8" w:rsidP="00B325F8">
                <w:pPr>
                  <w:pStyle w:val="ListParagraph"/>
                  <w:numPr>
                    <w:ilvl w:val="0"/>
                    <w:numId w:val="5"/>
                  </w:numPr>
                  <w:rPr>
                    <w:sz w:val="20"/>
                    <w:szCs w:val="20"/>
                  </w:rPr>
                </w:pPr>
                <w:r w:rsidRPr="00C72C55">
                  <w:rPr>
                    <w:sz w:val="20"/>
                    <w:szCs w:val="20"/>
                  </w:rPr>
                  <w:t>Provides staff support in developing, implementing, and maintaining environmental plans and procedures for assuring compliance with local, state, and federal environmental regulations by co</w:t>
                </w:r>
                <w:r>
                  <w:rPr>
                    <w:sz w:val="20"/>
                    <w:szCs w:val="20"/>
                  </w:rPr>
                  <w:t>mpany facilities and operations</w:t>
                </w:r>
              </w:p>
              <w:p w14:paraId="68B54E40" w14:textId="43552532" w:rsidR="00B325F8" w:rsidRPr="00C72C55" w:rsidRDefault="00B325F8" w:rsidP="00B325F8">
                <w:pPr>
                  <w:pStyle w:val="ListParagraph"/>
                  <w:numPr>
                    <w:ilvl w:val="0"/>
                    <w:numId w:val="5"/>
                  </w:numPr>
                  <w:rPr>
                    <w:sz w:val="20"/>
                    <w:szCs w:val="20"/>
                  </w:rPr>
                </w:pPr>
                <w:r w:rsidRPr="00C72C55">
                  <w:rPr>
                    <w:sz w:val="20"/>
                    <w:szCs w:val="20"/>
                  </w:rPr>
                  <w:t>Coordinates and provides training to new hires and periodic training to other employees with respect to en</w:t>
                </w:r>
                <w:r>
                  <w:rPr>
                    <w:sz w:val="20"/>
                    <w:szCs w:val="20"/>
                  </w:rPr>
                  <w:t>vironmental compliance programs</w:t>
                </w:r>
              </w:p>
              <w:p w14:paraId="0E87CBD0" w14:textId="3EA9F4F9" w:rsidR="00B325F8" w:rsidRPr="00C72C55" w:rsidRDefault="00B325F8" w:rsidP="00B325F8">
                <w:pPr>
                  <w:pStyle w:val="ListParagraph"/>
                  <w:numPr>
                    <w:ilvl w:val="0"/>
                    <w:numId w:val="5"/>
                  </w:numPr>
                  <w:rPr>
                    <w:sz w:val="20"/>
                    <w:szCs w:val="20"/>
                  </w:rPr>
                </w:pPr>
                <w:r w:rsidRPr="00C72C55">
                  <w:rPr>
                    <w:sz w:val="20"/>
                    <w:szCs w:val="20"/>
                  </w:rPr>
                  <w:t>In conjunction with plant operations, division, and corporate managers, maintains records, files and prepares reports a</w:t>
                </w:r>
                <w:r w:rsidR="00CF2972">
                  <w:rPr>
                    <w:sz w:val="20"/>
                    <w:szCs w:val="20"/>
                  </w:rPr>
                  <w:t>s</w:t>
                </w:r>
                <w:r w:rsidRPr="00C72C55">
                  <w:rPr>
                    <w:sz w:val="20"/>
                    <w:szCs w:val="20"/>
                  </w:rPr>
                  <w:t xml:space="preserve"> needed for compliance </w:t>
                </w:r>
                <w:r>
                  <w:rPr>
                    <w:sz w:val="20"/>
                    <w:szCs w:val="20"/>
                  </w:rPr>
                  <w:t>with environmental requirements</w:t>
                </w:r>
              </w:p>
              <w:p w14:paraId="0AA2A6E2" w14:textId="2F17F419" w:rsidR="00B325F8" w:rsidRPr="00C72C55" w:rsidRDefault="00B325F8" w:rsidP="00B325F8">
                <w:pPr>
                  <w:pStyle w:val="ListParagraph"/>
                  <w:numPr>
                    <w:ilvl w:val="0"/>
                    <w:numId w:val="5"/>
                  </w:numPr>
                  <w:rPr>
                    <w:sz w:val="20"/>
                    <w:szCs w:val="20"/>
                  </w:rPr>
                </w:pPr>
                <w:r w:rsidRPr="00C72C55">
                  <w:rPr>
                    <w:sz w:val="20"/>
                    <w:szCs w:val="20"/>
                  </w:rPr>
                  <w:t xml:space="preserve">In conjunction with plant operations, division, and corporate managers, prepares and maintains plans and procedures for environmental programs, e.g., Storm Water Pollution Prevention Plan, Spill Prevention, Control &amp; Countermeasure Plan, Hazard Communication, </w:t>
                </w:r>
              </w:p>
              <w:p w14:paraId="1CE8E80C" w14:textId="7628E958" w:rsidR="00B325F8" w:rsidRPr="00C72C55" w:rsidRDefault="00B325F8" w:rsidP="00B325F8">
                <w:pPr>
                  <w:pStyle w:val="ListParagraph"/>
                  <w:numPr>
                    <w:ilvl w:val="0"/>
                    <w:numId w:val="5"/>
                  </w:numPr>
                  <w:rPr>
                    <w:sz w:val="20"/>
                    <w:szCs w:val="20"/>
                  </w:rPr>
                </w:pPr>
                <w:r>
                  <w:rPr>
                    <w:sz w:val="20"/>
                    <w:szCs w:val="20"/>
                  </w:rPr>
                  <w:t>I</w:t>
                </w:r>
                <w:r w:rsidRPr="00C72C55">
                  <w:rPr>
                    <w:sz w:val="20"/>
                    <w:szCs w:val="20"/>
                  </w:rPr>
                  <w:t>mplements regulatory compliance programs in cooperation and coordination with corporate,</w:t>
                </w:r>
                <w:r>
                  <w:rPr>
                    <w:sz w:val="20"/>
                    <w:szCs w:val="20"/>
                  </w:rPr>
                  <w:t xml:space="preserve"> division, and plant management</w:t>
                </w:r>
              </w:p>
              <w:p w14:paraId="2E1AD3D3" w14:textId="555B2D8F" w:rsidR="00B325F8" w:rsidRPr="00C72C55" w:rsidRDefault="00B325F8" w:rsidP="00B325F8">
                <w:pPr>
                  <w:pStyle w:val="ListParagraph"/>
                  <w:numPr>
                    <w:ilvl w:val="0"/>
                    <w:numId w:val="5"/>
                  </w:numPr>
                  <w:rPr>
                    <w:sz w:val="20"/>
                    <w:szCs w:val="20"/>
                  </w:rPr>
                </w:pPr>
                <w:r w:rsidRPr="00C72C55">
                  <w:rPr>
                    <w:sz w:val="20"/>
                    <w:szCs w:val="20"/>
                  </w:rPr>
                  <w:t>Inspects and monitors in-plant equipment, work sites, plant procedures and environmental conditions to assure compliance by emplo</w:t>
                </w:r>
                <w:r>
                  <w:rPr>
                    <w:sz w:val="20"/>
                    <w:szCs w:val="20"/>
                  </w:rPr>
                  <w:t>yees, contractors, and visitors</w:t>
                </w:r>
              </w:p>
              <w:p w14:paraId="563D19B9" w14:textId="1B088043" w:rsidR="00B325F8" w:rsidRPr="00C72C55" w:rsidRDefault="00B325F8" w:rsidP="00B325F8">
                <w:pPr>
                  <w:pStyle w:val="ListParagraph"/>
                  <w:numPr>
                    <w:ilvl w:val="0"/>
                    <w:numId w:val="5"/>
                  </w:numPr>
                  <w:rPr>
                    <w:sz w:val="20"/>
                    <w:szCs w:val="20"/>
                  </w:rPr>
                </w:pPr>
                <w:r w:rsidRPr="00C72C55">
                  <w:rPr>
                    <w:sz w:val="20"/>
                    <w:szCs w:val="20"/>
                  </w:rPr>
                  <w:t>Responds to and assists in the event of operational incidents relating to regulatory compliance and develops information for required r</w:t>
                </w:r>
                <w:r>
                  <w:rPr>
                    <w:sz w:val="20"/>
                    <w:szCs w:val="20"/>
                  </w:rPr>
                  <w:t>eports to governmental agencies</w:t>
                </w:r>
              </w:p>
              <w:p w14:paraId="0110A068" w14:textId="217BA6C2" w:rsidR="00B325F8" w:rsidRPr="00C72C55" w:rsidRDefault="00B325F8" w:rsidP="00B325F8">
                <w:pPr>
                  <w:pStyle w:val="ListParagraph"/>
                  <w:numPr>
                    <w:ilvl w:val="0"/>
                    <w:numId w:val="5"/>
                  </w:numPr>
                  <w:rPr>
                    <w:sz w:val="20"/>
                    <w:szCs w:val="20"/>
                  </w:rPr>
                </w:pPr>
                <w:r w:rsidRPr="00C72C55">
                  <w:rPr>
                    <w:sz w:val="20"/>
                    <w:szCs w:val="20"/>
                  </w:rPr>
                  <w:t>As directed, investigates compliance related incidents regarding operational procedures, causation information, and potential pra</w:t>
                </w:r>
                <w:r>
                  <w:rPr>
                    <w:sz w:val="20"/>
                    <w:szCs w:val="20"/>
                  </w:rPr>
                  <w:t>ctices for enhancing compliance</w:t>
                </w:r>
              </w:p>
              <w:p w14:paraId="75E67338" w14:textId="452FFC44" w:rsidR="00B325F8" w:rsidRPr="00C72C55" w:rsidRDefault="00B325F8" w:rsidP="00B325F8">
                <w:pPr>
                  <w:pStyle w:val="ListParagraph"/>
                  <w:numPr>
                    <w:ilvl w:val="0"/>
                    <w:numId w:val="5"/>
                  </w:numPr>
                  <w:rPr>
                    <w:sz w:val="20"/>
                    <w:szCs w:val="20"/>
                  </w:rPr>
                </w:pPr>
                <w:r w:rsidRPr="00C72C55">
                  <w:rPr>
                    <w:sz w:val="20"/>
                    <w:szCs w:val="20"/>
                  </w:rPr>
                  <w:t>Communicates accurately and knowledgeably with various governmental agencies regarding regulatory programs, pe</w:t>
                </w:r>
                <w:r>
                  <w:rPr>
                    <w:sz w:val="20"/>
                    <w:szCs w:val="20"/>
                  </w:rPr>
                  <w:t>rmits, and compliance matters</w:t>
                </w:r>
              </w:p>
              <w:p w14:paraId="24DF2974" w14:textId="558F6F9D" w:rsidR="00B325F8" w:rsidRPr="00C72C55" w:rsidRDefault="00B325F8" w:rsidP="00B325F8">
                <w:pPr>
                  <w:pStyle w:val="ListParagraph"/>
                  <w:numPr>
                    <w:ilvl w:val="0"/>
                    <w:numId w:val="5"/>
                  </w:numPr>
                  <w:rPr>
                    <w:sz w:val="20"/>
                    <w:szCs w:val="20"/>
                  </w:rPr>
                </w:pPr>
                <w:r w:rsidRPr="00C72C55">
                  <w:rPr>
                    <w:sz w:val="20"/>
                    <w:szCs w:val="20"/>
                  </w:rPr>
                  <w:t xml:space="preserve">Prepares and submits applications and updates environmental permits and agency authorizations for all operations, e.g., air pollution control permits, storm water discharges authorizations, mining and use permits, reclamation plans, Corps 404 permits, </w:t>
                </w:r>
                <w:r>
                  <w:rPr>
                    <w:sz w:val="20"/>
                    <w:szCs w:val="20"/>
                  </w:rPr>
                  <w:t>NPDES and other water quality permits, etc.</w:t>
                </w:r>
              </w:p>
              <w:p w14:paraId="2045FA9E" w14:textId="186291BD" w:rsidR="00B325F8" w:rsidRPr="00C72C55" w:rsidRDefault="00B325F8" w:rsidP="00B325F8">
                <w:pPr>
                  <w:pStyle w:val="ListParagraph"/>
                  <w:numPr>
                    <w:ilvl w:val="0"/>
                    <w:numId w:val="5"/>
                  </w:numPr>
                  <w:rPr>
                    <w:sz w:val="20"/>
                    <w:szCs w:val="20"/>
                  </w:rPr>
                </w:pPr>
                <w:r w:rsidRPr="00C72C55">
                  <w:rPr>
                    <w:sz w:val="20"/>
                    <w:szCs w:val="20"/>
                  </w:rPr>
                  <w:lastRenderedPageBreak/>
                  <w:t>Provides input and analysis on new or proposed operational activities, operational locations, an</w:t>
                </w:r>
                <w:r>
                  <w:rPr>
                    <w:sz w:val="20"/>
                    <w:szCs w:val="20"/>
                  </w:rPr>
                  <w:t>d regulatory plans and programs</w:t>
                </w:r>
              </w:p>
              <w:p w14:paraId="37AC5112" w14:textId="582BD800" w:rsidR="00B325F8" w:rsidRPr="00C72C55" w:rsidRDefault="00B325F8" w:rsidP="00B325F8">
                <w:pPr>
                  <w:pStyle w:val="ListParagraph"/>
                  <w:numPr>
                    <w:ilvl w:val="0"/>
                    <w:numId w:val="5"/>
                  </w:numPr>
                  <w:rPr>
                    <w:sz w:val="20"/>
                    <w:szCs w:val="20"/>
                  </w:rPr>
                </w:pPr>
                <w:r w:rsidRPr="00C72C55">
                  <w:rPr>
                    <w:sz w:val="20"/>
                    <w:szCs w:val="20"/>
                  </w:rPr>
                  <w:t>Prepares requisitions for outside services, directs vendors and consultants and provides contact adminis</w:t>
                </w:r>
                <w:r>
                  <w:rPr>
                    <w:sz w:val="20"/>
                    <w:szCs w:val="20"/>
                  </w:rPr>
                  <w:t>tration on projects as assigned</w:t>
                </w:r>
              </w:p>
              <w:p w14:paraId="68AEF8ED" w14:textId="6E0B44CA" w:rsidR="00B325F8" w:rsidRPr="00C72C55" w:rsidRDefault="00B325F8" w:rsidP="00B325F8">
                <w:pPr>
                  <w:pStyle w:val="ListParagraph"/>
                  <w:numPr>
                    <w:ilvl w:val="0"/>
                    <w:numId w:val="5"/>
                  </w:numPr>
                  <w:rPr>
                    <w:sz w:val="20"/>
                    <w:szCs w:val="20"/>
                  </w:rPr>
                </w:pPr>
                <w:r w:rsidRPr="00C72C55">
                  <w:rPr>
                    <w:sz w:val="20"/>
                    <w:szCs w:val="20"/>
                  </w:rPr>
                  <w:t>Works with trade and professional associations to increase understanding of an influence over enviro</w:t>
                </w:r>
                <w:r>
                  <w:rPr>
                    <w:sz w:val="20"/>
                    <w:szCs w:val="20"/>
                  </w:rPr>
                  <w:t>nmental regulatory requirements</w:t>
                </w:r>
              </w:p>
              <w:p w14:paraId="1B9090B0" w14:textId="2E9CCCBE" w:rsidR="00B325F8" w:rsidRDefault="00B325F8" w:rsidP="00B325F8">
                <w:pPr>
                  <w:pStyle w:val="ListParagraph"/>
                  <w:numPr>
                    <w:ilvl w:val="0"/>
                    <w:numId w:val="5"/>
                  </w:numPr>
                  <w:rPr>
                    <w:sz w:val="20"/>
                    <w:szCs w:val="20"/>
                  </w:rPr>
                </w:pPr>
                <w:r w:rsidRPr="00C72C55">
                  <w:rPr>
                    <w:sz w:val="20"/>
                    <w:szCs w:val="20"/>
                  </w:rPr>
                  <w:t>Communicates effectively, get along with others and work effectively and professionally unde</w:t>
                </w:r>
                <w:r>
                  <w:rPr>
                    <w:sz w:val="20"/>
                    <w:szCs w:val="20"/>
                  </w:rPr>
                  <w:t>r pressure and within deadlines</w:t>
                </w:r>
              </w:p>
              <w:p w14:paraId="50677010" w14:textId="456C1FF7" w:rsidR="00910AF6" w:rsidRPr="00C72C55" w:rsidRDefault="00910AF6" w:rsidP="00B325F8">
                <w:pPr>
                  <w:pStyle w:val="ListParagraph"/>
                  <w:numPr>
                    <w:ilvl w:val="0"/>
                    <w:numId w:val="5"/>
                  </w:numPr>
                  <w:rPr>
                    <w:sz w:val="20"/>
                    <w:szCs w:val="20"/>
                  </w:rPr>
                </w:pPr>
                <w:r>
                  <w:rPr>
                    <w:sz w:val="20"/>
                    <w:szCs w:val="20"/>
                  </w:rPr>
                  <w:t>Travel to the Oregon region is a normal and expected job activity</w:t>
                </w:r>
              </w:p>
              <w:p w14:paraId="46FA5BA4" w14:textId="55D84F86" w:rsidR="00542365" w:rsidRPr="003F610B" w:rsidRDefault="0067027D" w:rsidP="00EE4A27">
                <w:pPr>
                  <w:pStyle w:val="ListParagraph"/>
                  <w:rPr>
                    <w:sz w:val="20"/>
                    <w:szCs w:val="20"/>
                  </w:rPr>
                </w:pPr>
              </w:p>
            </w:sdtContent>
          </w:sdt>
        </w:tc>
      </w:tr>
      <w:tr w:rsidR="00542365" w:rsidRPr="00647609" w14:paraId="46FA5BAA" w14:textId="77777777" w:rsidTr="00FE0D7B">
        <w:tc>
          <w:tcPr>
            <w:tcW w:w="2790" w:type="dxa"/>
            <w:shd w:val="clear" w:color="auto" w:fill="DBE5F1" w:themeFill="accent1" w:themeFillTint="33"/>
            <w:vAlign w:val="center"/>
          </w:tcPr>
          <w:p w14:paraId="46FA5BA6" w14:textId="77777777" w:rsidR="00542365" w:rsidRPr="00647609" w:rsidRDefault="00542365" w:rsidP="00542365">
            <w:pPr>
              <w:pStyle w:val="Label"/>
              <w:spacing w:before="0" w:after="0" w:line="300" w:lineRule="auto"/>
            </w:pPr>
            <w:r w:rsidRPr="00647609">
              <w:lastRenderedPageBreak/>
              <w:t xml:space="preserve">Career Level: </w:t>
            </w:r>
          </w:p>
        </w:tc>
        <w:sdt>
          <w:sdtPr>
            <w:alias w:val="CareerLevel"/>
            <w:tag w:val="CareerLevel"/>
            <w:id w:val="1510411238"/>
            <w:lock w:val="sdtLocked"/>
            <w:placeholder>
              <w:docPart w:val="DefaultPlaceholder_-1854013439"/>
            </w:placeholder>
            <w:comboBox>
              <w:listItem w:value="Choose an item."/>
              <w:listItem w:displayText="Student/Internship" w:value="Student/Internship"/>
              <w:listItem w:displayText="Entry Level" w:value="Entry Level"/>
              <w:listItem w:displayText="Early Career" w:value="Early Career"/>
              <w:listItem w:displayText="Mid Career" w:value="Mid Career"/>
              <w:listItem w:displayText="Management" w:value="Management"/>
              <w:listItem w:displayText="Executive Director" w:value="Executive Director"/>
              <w:listItem w:displayText="Senior Executive" w:value="Senior Executive"/>
              <w:listItem w:displayText="President/CEO" w:value="President/CEO"/>
            </w:comboBox>
          </w:sdtPr>
          <w:sdtEndPr/>
          <w:sdtContent>
            <w:tc>
              <w:tcPr>
                <w:tcW w:w="3278" w:type="dxa"/>
                <w:vAlign w:val="center"/>
              </w:tcPr>
              <w:p w14:paraId="46FA5BA7" w14:textId="0B3357E3" w:rsidR="00542365" w:rsidRPr="00647609" w:rsidRDefault="007123EC" w:rsidP="00542365">
                <w:r>
                  <w:t>Early Career</w:t>
                </w:r>
              </w:p>
            </w:tc>
          </w:sdtContent>
        </w:sdt>
        <w:tc>
          <w:tcPr>
            <w:tcW w:w="2212" w:type="dxa"/>
            <w:gridSpan w:val="2"/>
            <w:shd w:val="clear" w:color="auto" w:fill="DBE5F1" w:themeFill="accent1" w:themeFillTint="33"/>
            <w:vAlign w:val="center"/>
          </w:tcPr>
          <w:p w14:paraId="46FA5BA8" w14:textId="77777777" w:rsidR="00542365" w:rsidRPr="00647609" w:rsidRDefault="00542365" w:rsidP="00542365">
            <w:pPr>
              <w:pStyle w:val="Label"/>
              <w:spacing w:before="0" w:after="0" w:line="300" w:lineRule="auto"/>
            </w:pPr>
            <w:r w:rsidRPr="00647609">
              <w:t>Years of Experience:</w:t>
            </w:r>
          </w:p>
        </w:tc>
        <w:sdt>
          <w:sdtPr>
            <w:alias w:val="Experience"/>
            <w:tag w:val="Experience"/>
            <w:id w:val="-1026863523"/>
            <w:lock w:val="sdtLocked"/>
            <w:placeholder>
              <w:docPart w:val="DefaultPlaceholder_-1854013439"/>
            </w:placeholder>
            <w:comboBox>
              <w:listItem w:value="Choose an item."/>
              <w:listItem w:displayText="Less than 1 year" w:value="Less than 1 year"/>
              <w:listItem w:displayText="1 to 3 years" w:value="1 to 3 years"/>
              <w:listItem w:displayText="3 to 5 years" w:value="3 to 5 years"/>
              <w:listItem w:displayText="5 to 7 years" w:value="5 to 7 years"/>
              <w:listItem w:displayText="7 to 10 years" w:value="7 to 10 years"/>
              <w:listItem w:displayText="10+ years" w:value="10+ years"/>
            </w:comboBox>
          </w:sdtPr>
          <w:sdtEndPr/>
          <w:sdtContent>
            <w:tc>
              <w:tcPr>
                <w:tcW w:w="3150" w:type="dxa"/>
                <w:gridSpan w:val="2"/>
                <w:vAlign w:val="center"/>
              </w:tcPr>
              <w:p w14:paraId="46FA5BA9" w14:textId="6A1D6BDB" w:rsidR="00542365" w:rsidRPr="00647609" w:rsidRDefault="00B325F8" w:rsidP="00542365">
                <w:pPr>
                  <w:spacing w:before="0" w:after="0" w:line="300" w:lineRule="auto"/>
                </w:pPr>
                <w:r>
                  <w:t>1 to 3 years</w:t>
                </w:r>
              </w:p>
            </w:tc>
          </w:sdtContent>
        </w:sdt>
      </w:tr>
      <w:tr w:rsidR="00542365" w:rsidRPr="00647609" w14:paraId="46FA5BAC" w14:textId="77777777" w:rsidTr="00FE0D7B">
        <w:tc>
          <w:tcPr>
            <w:tcW w:w="11430" w:type="dxa"/>
            <w:gridSpan w:val="6"/>
            <w:shd w:val="clear" w:color="auto" w:fill="D9D9D9" w:themeFill="background1" w:themeFillShade="D9"/>
            <w:vAlign w:val="center"/>
          </w:tcPr>
          <w:p w14:paraId="46FA5BAB" w14:textId="77777777" w:rsidR="00542365" w:rsidRPr="00E21650" w:rsidRDefault="00542365" w:rsidP="00542365">
            <w:pPr>
              <w:pStyle w:val="BulletedList"/>
              <w:numPr>
                <w:ilvl w:val="0"/>
                <w:numId w:val="0"/>
              </w:numPr>
              <w:spacing w:before="0" w:after="0" w:line="300" w:lineRule="auto"/>
              <w:rPr>
                <w:b/>
                <w:sz w:val="22"/>
                <w:szCs w:val="22"/>
              </w:rPr>
            </w:pPr>
            <w:r w:rsidRPr="00E21650">
              <w:rPr>
                <w:b/>
                <w:sz w:val="22"/>
                <w:szCs w:val="22"/>
              </w:rPr>
              <w:t>Skills</w:t>
            </w:r>
          </w:p>
        </w:tc>
      </w:tr>
      <w:tr w:rsidR="00542365" w:rsidRPr="00406C82" w14:paraId="46FA5BB5" w14:textId="77777777" w:rsidTr="00B94015">
        <w:trPr>
          <w:trHeight w:val="4340"/>
        </w:trPr>
        <w:tc>
          <w:tcPr>
            <w:tcW w:w="11430" w:type="dxa"/>
            <w:gridSpan w:val="6"/>
            <w:vAlign w:val="center"/>
          </w:tcPr>
          <w:p w14:paraId="46FA5BAD" w14:textId="2CFBBEB5" w:rsidR="00542365" w:rsidRPr="00406C82" w:rsidRDefault="00542365" w:rsidP="00542365">
            <w:pPr>
              <w:pStyle w:val="BulletedList"/>
              <w:numPr>
                <w:ilvl w:val="0"/>
                <w:numId w:val="0"/>
              </w:numPr>
              <w:spacing w:before="0" w:after="0"/>
              <w:rPr>
                <w:rFonts w:asciiTheme="minorHAnsi" w:hAnsiTheme="minorHAnsi"/>
                <w:b/>
              </w:rPr>
            </w:pPr>
            <w:r w:rsidRPr="00406C82">
              <w:rPr>
                <w:rFonts w:asciiTheme="minorHAnsi" w:hAnsiTheme="minorHAnsi"/>
                <w:b/>
              </w:rPr>
              <w:t>Education:</w:t>
            </w:r>
          </w:p>
          <w:sdt>
            <w:sdtPr>
              <w:id w:val="507486143"/>
              <w:placeholder>
                <w:docPart w:val="952BC940AD234E6EA34440BDC0DE1CFD"/>
              </w:placeholder>
            </w:sdtPr>
            <w:sdtEndPr/>
            <w:sdtContent>
              <w:p w14:paraId="46FA5BAE" w14:textId="6C6A1EBA" w:rsidR="00542365" w:rsidRPr="000676D7" w:rsidRDefault="00B325F8" w:rsidP="000676D7">
                <w:pPr>
                  <w:ind w:left="360"/>
                </w:pPr>
                <w:r w:rsidRPr="000676D7">
                  <w:t>Bachelor’s degree in Environmental Science or other related field, or equivalent training and experience</w:t>
                </w:r>
              </w:p>
            </w:sdtContent>
          </w:sdt>
          <w:p w14:paraId="70EB621F" w14:textId="77777777" w:rsidR="001A738E" w:rsidRDefault="001A738E" w:rsidP="00542365">
            <w:pPr>
              <w:autoSpaceDE w:val="0"/>
              <w:autoSpaceDN w:val="0"/>
              <w:adjustRightInd w:val="0"/>
              <w:spacing w:before="0" w:after="0"/>
              <w:rPr>
                <w:rFonts w:asciiTheme="minorHAnsi" w:hAnsiTheme="minorHAnsi" w:cs="Arial"/>
                <w:b/>
              </w:rPr>
            </w:pPr>
          </w:p>
          <w:p w14:paraId="46FA5BB0" w14:textId="77777777" w:rsidR="00542365" w:rsidRPr="00406C82" w:rsidRDefault="00542365" w:rsidP="00542365">
            <w:pPr>
              <w:autoSpaceDE w:val="0"/>
              <w:autoSpaceDN w:val="0"/>
              <w:adjustRightInd w:val="0"/>
              <w:spacing w:before="0" w:after="0"/>
              <w:rPr>
                <w:rFonts w:asciiTheme="minorHAnsi" w:hAnsiTheme="minorHAnsi" w:cs="Arial"/>
                <w:b/>
              </w:rPr>
            </w:pPr>
            <w:r w:rsidRPr="00406C82">
              <w:rPr>
                <w:rFonts w:asciiTheme="minorHAnsi" w:hAnsiTheme="minorHAnsi" w:cs="Arial"/>
                <w:b/>
              </w:rPr>
              <w:t>Requirements/Qualifications:</w:t>
            </w:r>
          </w:p>
          <w:sdt>
            <w:sdtPr>
              <w:rPr>
                <w:sz w:val="20"/>
                <w:szCs w:val="20"/>
              </w:rPr>
              <w:id w:val="2090651375"/>
              <w:placeholder>
                <w:docPart w:val="98ED892F7E6C4372BD0D51F4E2184800"/>
              </w:placeholder>
            </w:sdtPr>
            <w:sdtEndPr>
              <w:rPr>
                <w:sz w:val="24"/>
                <w:szCs w:val="24"/>
              </w:rPr>
            </w:sdtEndPr>
            <w:sdtContent>
              <w:p w14:paraId="1D564CB1" w14:textId="763675F7" w:rsidR="00B325F8" w:rsidRPr="00C72C55" w:rsidRDefault="00B325F8" w:rsidP="00B325F8">
                <w:pPr>
                  <w:pStyle w:val="ListParagraph"/>
                  <w:numPr>
                    <w:ilvl w:val="0"/>
                    <w:numId w:val="5"/>
                  </w:numPr>
                  <w:rPr>
                    <w:sz w:val="20"/>
                    <w:szCs w:val="20"/>
                  </w:rPr>
                </w:pPr>
                <w:r w:rsidRPr="00C72C55">
                  <w:rPr>
                    <w:sz w:val="20"/>
                    <w:szCs w:val="20"/>
                  </w:rPr>
                  <w:t xml:space="preserve">Proficiency in </w:t>
                </w:r>
                <w:r w:rsidR="00E3159A">
                  <w:rPr>
                    <w:sz w:val="20"/>
                    <w:szCs w:val="20"/>
                  </w:rPr>
                  <w:t>Microsoft Office (Word, Excel, PowerPoint, Outlook)</w:t>
                </w:r>
              </w:p>
              <w:p w14:paraId="12C8E2E4" w14:textId="265717BD" w:rsidR="00B325F8" w:rsidRPr="00C72C55" w:rsidRDefault="00E3159A" w:rsidP="00B325F8">
                <w:pPr>
                  <w:pStyle w:val="ListParagraph"/>
                  <w:numPr>
                    <w:ilvl w:val="0"/>
                    <w:numId w:val="5"/>
                  </w:numPr>
                  <w:rPr>
                    <w:sz w:val="20"/>
                    <w:szCs w:val="20"/>
                  </w:rPr>
                </w:pPr>
                <w:r>
                  <w:rPr>
                    <w:sz w:val="20"/>
                    <w:szCs w:val="20"/>
                  </w:rPr>
                  <w:t>Strong</w:t>
                </w:r>
                <w:r w:rsidR="00B325F8" w:rsidRPr="00C72C55">
                  <w:rPr>
                    <w:sz w:val="20"/>
                    <w:szCs w:val="20"/>
                  </w:rPr>
                  <w:t xml:space="preserve"> verbal and written communication skills and abilit</w:t>
                </w:r>
                <w:r w:rsidR="00B325F8">
                  <w:rPr>
                    <w:sz w:val="20"/>
                    <w:szCs w:val="20"/>
                  </w:rPr>
                  <w:t>y to teach or train effectively</w:t>
                </w:r>
              </w:p>
              <w:p w14:paraId="3FB50E55" w14:textId="771B89B2" w:rsidR="00B325F8" w:rsidRPr="00C72C55" w:rsidRDefault="00B325F8" w:rsidP="00B325F8">
                <w:pPr>
                  <w:pStyle w:val="ListParagraph"/>
                  <w:numPr>
                    <w:ilvl w:val="0"/>
                    <w:numId w:val="5"/>
                  </w:numPr>
                  <w:rPr>
                    <w:sz w:val="20"/>
                    <w:szCs w:val="20"/>
                  </w:rPr>
                </w:pPr>
                <w:r w:rsidRPr="00C72C55">
                  <w:rPr>
                    <w:sz w:val="20"/>
                    <w:szCs w:val="20"/>
                  </w:rPr>
                  <w:t>Working knowledge of appli</w:t>
                </w:r>
                <w:r>
                  <w:rPr>
                    <w:sz w:val="20"/>
                    <w:szCs w:val="20"/>
                  </w:rPr>
                  <w:t>cable environmental regulations</w:t>
                </w:r>
              </w:p>
              <w:p w14:paraId="46FA5BB2" w14:textId="7CD50347" w:rsidR="00542365" w:rsidRPr="00B94015" w:rsidRDefault="00B325F8" w:rsidP="00B325F8">
                <w:pPr>
                  <w:pStyle w:val="ListParagraph"/>
                  <w:numPr>
                    <w:ilvl w:val="0"/>
                    <w:numId w:val="5"/>
                  </w:numPr>
                  <w:rPr>
                    <w:sz w:val="20"/>
                    <w:szCs w:val="20"/>
                  </w:rPr>
                </w:pPr>
                <w:r w:rsidRPr="00C72C55">
                  <w:rPr>
                    <w:sz w:val="20"/>
                    <w:szCs w:val="20"/>
                  </w:rPr>
                  <w:t>Must be physically able to access all plant areas and equip</w:t>
                </w:r>
                <w:r>
                  <w:rPr>
                    <w:sz w:val="20"/>
                    <w:szCs w:val="20"/>
                  </w:rPr>
                  <w:t>ment to accomplish job function</w:t>
                </w:r>
              </w:p>
            </w:sdtContent>
          </w:sdt>
          <w:p w14:paraId="5773767E" w14:textId="77777777" w:rsidR="00B94015" w:rsidRDefault="00B94015" w:rsidP="00542365">
            <w:pPr>
              <w:autoSpaceDE w:val="0"/>
              <w:autoSpaceDN w:val="0"/>
              <w:adjustRightInd w:val="0"/>
              <w:spacing w:before="0" w:after="0"/>
              <w:rPr>
                <w:rFonts w:asciiTheme="minorHAnsi" w:hAnsiTheme="minorHAnsi" w:cs="Arial"/>
                <w:b/>
              </w:rPr>
            </w:pPr>
          </w:p>
          <w:p w14:paraId="46FA5BB3" w14:textId="77777777" w:rsidR="00542365" w:rsidRPr="00406C82" w:rsidRDefault="00542365" w:rsidP="00542365">
            <w:pPr>
              <w:autoSpaceDE w:val="0"/>
              <w:autoSpaceDN w:val="0"/>
              <w:adjustRightInd w:val="0"/>
              <w:spacing w:before="0" w:after="0"/>
              <w:rPr>
                <w:rFonts w:asciiTheme="minorHAnsi" w:hAnsiTheme="minorHAnsi" w:cs="Arial"/>
                <w:b/>
              </w:rPr>
            </w:pPr>
            <w:r w:rsidRPr="00406C82">
              <w:rPr>
                <w:rFonts w:asciiTheme="minorHAnsi" w:hAnsiTheme="minorHAnsi" w:cs="Arial"/>
                <w:b/>
              </w:rPr>
              <w:t>Preferred:</w:t>
            </w:r>
          </w:p>
          <w:sdt>
            <w:sdtPr>
              <w:id w:val="1468475621"/>
              <w:placeholder>
                <w:docPart w:val="850138A613B84FCEB9182B0A65297D92"/>
              </w:placeholder>
            </w:sdtPr>
            <w:sdtEndPr/>
            <w:sdtContent>
              <w:p w14:paraId="46FA5BB4" w14:textId="314E4C94" w:rsidR="00B94015" w:rsidRPr="003761A1" w:rsidRDefault="00B325F8" w:rsidP="003761A1">
                <w:pPr>
                  <w:ind w:left="360"/>
                </w:pPr>
                <w:r w:rsidRPr="003761A1">
                  <w:t xml:space="preserve"> One to three years’ experience in a heavy indust</w:t>
                </w:r>
                <w:r w:rsidR="00E3159A">
                  <w:t>rial or mining setting</w:t>
                </w:r>
              </w:p>
            </w:sdtContent>
          </w:sdt>
          <w:p w14:paraId="14062EE7" w14:textId="620EA898" w:rsidR="00B94015" w:rsidRDefault="00B94015" w:rsidP="00B94015"/>
          <w:p w14:paraId="23188906" w14:textId="10D9398D" w:rsidR="00B94015" w:rsidRPr="00B94015" w:rsidRDefault="00B94015" w:rsidP="00B94015">
            <w:pPr>
              <w:autoSpaceDE w:val="0"/>
              <w:autoSpaceDN w:val="0"/>
              <w:adjustRightInd w:val="0"/>
              <w:spacing w:before="0" w:after="0"/>
              <w:rPr>
                <w:rFonts w:asciiTheme="minorHAnsi" w:hAnsiTheme="minorHAnsi" w:cs="Arial"/>
                <w:b/>
              </w:rPr>
            </w:pPr>
            <w:r>
              <w:rPr>
                <w:rFonts w:asciiTheme="minorHAnsi" w:hAnsiTheme="minorHAnsi" w:cs="Arial"/>
                <w:b/>
              </w:rPr>
              <w:t>Conditions of Employment</w:t>
            </w:r>
            <w:r w:rsidRPr="00B94015">
              <w:rPr>
                <w:rFonts w:asciiTheme="minorHAnsi" w:hAnsiTheme="minorHAnsi" w:cs="Arial"/>
                <w:b/>
              </w:rPr>
              <w:t>:</w:t>
            </w:r>
          </w:p>
          <w:sdt>
            <w:sdtPr>
              <w:rPr>
                <w:sz w:val="20"/>
                <w:szCs w:val="20"/>
              </w:rPr>
              <w:id w:val="-745799593"/>
              <w:placeholder>
                <w:docPart w:val="E2E3DEAC5A1847BCB07DA7E2F8F6CC43"/>
              </w:placeholder>
            </w:sdtPr>
            <w:sdtEndPr/>
            <w:sdtContent>
              <w:p w14:paraId="7B16F992" w14:textId="3B7147B5" w:rsidR="00542365" w:rsidRPr="00B94015" w:rsidRDefault="00B94015" w:rsidP="00B94015">
                <w:pPr>
                  <w:pStyle w:val="NormalWeb"/>
                  <w:spacing w:before="0" w:beforeAutospacing="0" w:after="0" w:afterAutospacing="0"/>
                  <w:rPr>
                    <w:rFonts w:ascii="Calibri" w:hAnsi="Calibri" w:cs="Arial"/>
                    <w:color w:val="333333"/>
                    <w:sz w:val="20"/>
                    <w:szCs w:val="20"/>
                    <w:lang w:val="en"/>
                  </w:rPr>
                </w:pPr>
                <w:r w:rsidRPr="00B94015">
                  <w:rPr>
                    <w:rFonts w:ascii="Calibri" w:hAnsi="Calibri" w:cs="Arial"/>
                    <w:color w:val="333333"/>
                    <w:sz w:val="20"/>
                    <w:szCs w:val="20"/>
                    <w:lang w:val="en"/>
                  </w:rPr>
                  <w:t>Successful candidate must submit to post offer pre-employment physical examination, drug/alcohol screen and background check.  Some positions require FMCSA regulated on-going drug and alcohol testing.</w:t>
                </w:r>
              </w:p>
            </w:sdtContent>
          </w:sdt>
        </w:tc>
      </w:tr>
    </w:tbl>
    <w:p w14:paraId="46FA5BB6" w14:textId="77777777" w:rsidR="003841AB" w:rsidRPr="00647609" w:rsidRDefault="003841AB" w:rsidP="00406C82">
      <w:pPr>
        <w:pStyle w:val="BulletedList"/>
        <w:numPr>
          <w:ilvl w:val="0"/>
          <w:numId w:val="0"/>
        </w:numPr>
        <w:rPr>
          <w:szCs w:val="20"/>
        </w:rPr>
      </w:pPr>
    </w:p>
    <w:sectPr w:rsidR="003841AB" w:rsidRPr="00647609" w:rsidSect="00C12536">
      <w:footerReference w:type="default" r:id="rId13"/>
      <w:pgSz w:w="12240" w:h="15840"/>
      <w:pgMar w:top="5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8ACDA" w14:textId="77777777" w:rsidR="0067027D" w:rsidRDefault="0067027D">
      <w:pPr>
        <w:spacing w:before="0" w:after="0"/>
      </w:pPr>
      <w:r>
        <w:separator/>
      </w:r>
    </w:p>
  </w:endnote>
  <w:endnote w:type="continuationSeparator" w:id="0">
    <w:p w14:paraId="464C26A2" w14:textId="77777777" w:rsidR="0067027D" w:rsidRDefault="006702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A5BBD" w14:textId="77777777" w:rsidR="00584789" w:rsidRPr="00874A91" w:rsidRDefault="00584789" w:rsidP="00542365">
    <w:pPr>
      <w:ind w:left="-990" w:right="-990"/>
      <w:jc w:val="both"/>
      <w:rPr>
        <w:rFonts w:ascii="HelveticaNeue MediumCond" w:hAnsi="HelveticaNeue MediumCond" w:cs="Arial"/>
        <w:b/>
      </w:rPr>
    </w:pPr>
    <w:r w:rsidRPr="00874A91">
      <w:rPr>
        <w:rFonts w:ascii="HelveticaNeue MediumCond" w:hAnsi="HelveticaNeue MediumCond" w:cs="Arial"/>
        <w:b/>
      </w:rPr>
      <w:t>Equal Opportunities:</w:t>
    </w:r>
  </w:p>
  <w:p w14:paraId="46FA5BBE" w14:textId="77777777" w:rsidR="00584789" w:rsidRPr="00874A91" w:rsidRDefault="00584789" w:rsidP="00542365">
    <w:pPr>
      <w:ind w:left="-990" w:right="-990"/>
      <w:jc w:val="both"/>
      <w:rPr>
        <w:rFonts w:ascii="HelveticaNeue MediumCond" w:hAnsi="HelveticaNeue MediumCond" w:cs="Arial"/>
      </w:rPr>
    </w:pPr>
    <w:r w:rsidRPr="00874A91">
      <w:rPr>
        <w:rFonts w:ascii="HelveticaNeue MediumCond" w:hAnsi="HelveticaNeue MediumCond" w:cs="Arial"/>
      </w:rPr>
      <w:t>CalPortland is an Equal Opportunity Employer committed to workforce diversity. M/F/D/V. Qualified minorities, women, individuals with disabilities, and veterans are strongly encouraged to apply.</w:t>
    </w:r>
  </w:p>
  <w:p w14:paraId="46FA5BBF" w14:textId="77777777" w:rsidR="00584789" w:rsidRDefault="00584789">
    <w:pPr>
      <w:pStyle w:val="Footer"/>
      <w:jc w:val="right"/>
    </w:pPr>
  </w:p>
  <w:p w14:paraId="46FA5BC0" w14:textId="77777777" w:rsidR="00584789" w:rsidRDefault="00584789">
    <w:pPr>
      <w:pStyle w:val="Monstercomlogo"/>
    </w:pPr>
  </w:p>
  <w:p w14:paraId="46FA5BC1" w14:textId="77777777" w:rsidR="00584789" w:rsidRDefault="00584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6E64C" w14:textId="77777777" w:rsidR="0067027D" w:rsidRDefault="0067027D">
      <w:pPr>
        <w:spacing w:before="0" w:after="0"/>
      </w:pPr>
      <w:r>
        <w:separator/>
      </w:r>
    </w:p>
  </w:footnote>
  <w:footnote w:type="continuationSeparator" w:id="0">
    <w:p w14:paraId="30AA49FE" w14:textId="77777777" w:rsidR="0067027D" w:rsidRDefault="0067027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38E7"/>
    <w:multiLevelType w:val="hybridMultilevel"/>
    <w:tmpl w:val="B8C017BA"/>
    <w:lvl w:ilvl="0" w:tplc="D2303996">
      <w:start w:val="1"/>
      <w:numFmt w:val="decimal"/>
      <w:pStyle w:val="NumberedLis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6FD3F55"/>
    <w:multiLevelType w:val="hybridMultilevel"/>
    <w:tmpl w:val="242E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F2605"/>
    <w:multiLevelType w:val="hybridMultilevel"/>
    <w:tmpl w:val="CF906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201AA9"/>
    <w:multiLevelType w:val="hybridMultilevel"/>
    <w:tmpl w:val="063EBE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E2E3B"/>
    <w:multiLevelType w:val="hybridMultilevel"/>
    <w:tmpl w:val="92CC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47CD8"/>
    <w:multiLevelType w:val="hybridMultilevel"/>
    <w:tmpl w:val="9E6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53D74"/>
    <w:multiLevelType w:val="hybridMultilevel"/>
    <w:tmpl w:val="972C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BD10BF"/>
    <w:multiLevelType w:val="hybridMultilevel"/>
    <w:tmpl w:val="69FC87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747159C9"/>
    <w:multiLevelType w:val="hybridMultilevel"/>
    <w:tmpl w:val="7C569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6020FF"/>
    <w:multiLevelType w:val="hybridMultilevel"/>
    <w:tmpl w:val="14C2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E64D6"/>
    <w:multiLevelType w:val="hybridMultilevel"/>
    <w:tmpl w:val="6542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A6EFC"/>
    <w:multiLevelType w:val="hybridMultilevel"/>
    <w:tmpl w:val="076ACF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7"/>
  </w:num>
  <w:num w:numId="2">
    <w:abstractNumId w:val="0"/>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2"/>
  </w:num>
  <w:num w:numId="8">
    <w:abstractNumId w:val="5"/>
  </w:num>
  <w:num w:numId="9">
    <w:abstractNumId w:val="10"/>
  </w:num>
  <w:num w:numId="10">
    <w:abstractNumId w:val="4"/>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DC"/>
    <w:rsid w:val="00006FC6"/>
    <w:rsid w:val="000074E2"/>
    <w:rsid w:val="00014F90"/>
    <w:rsid w:val="0002022D"/>
    <w:rsid w:val="0002681F"/>
    <w:rsid w:val="000347AB"/>
    <w:rsid w:val="000357B4"/>
    <w:rsid w:val="00042568"/>
    <w:rsid w:val="00051059"/>
    <w:rsid w:val="00060117"/>
    <w:rsid w:val="00062830"/>
    <w:rsid w:val="000676D7"/>
    <w:rsid w:val="0006781C"/>
    <w:rsid w:val="00067838"/>
    <w:rsid w:val="0007444D"/>
    <w:rsid w:val="00077DF3"/>
    <w:rsid w:val="000A2765"/>
    <w:rsid w:val="000B4B34"/>
    <w:rsid w:val="000D1A25"/>
    <w:rsid w:val="000D48B2"/>
    <w:rsid w:val="000E2973"/>
    <w:rsid w:val="000F3193"/>
    <w:rsid w:val="000F36AE"/>
    <w:rsid w:val="001018C6"/>
    <w:rsid w:val="001035F1"/>
    <w:rsid w:val="00103D39"/>
    <w:rsid w:val="00103F15"/>
    <w:rsid w:val="00115CB1"/>
    <w:rsid w:val="001226AE"/>
    <w:rsid w:val="00125120"/>
    <w:rsid w:val="00131B1B"/>
    <w:rsid w:val="00133C48"/>
    <w:rsid w:val="00134CEC"/>
    <w:rsid w:val="00142961"/>
    <w:rsid w:val="00144EC2"/>
    <w:rsid w:val="00153B3E"/>
    <w:rsid w:val="0015485D"/>
    <w:rsid w:val="001558FD"/>
    <w:rsid w:val="00163739"/>
    <w:rsid w:val="001659B2"/>
    <w:rsid w:val="00166F1F"/>
    <w:rsid w:val="00170395"/>
    <w:rsid w:val="00181278"/>
    <w:rsid w:val="00183A11"/>
    <w:rsid w:val="001844A7"/>
    <w:rsid w:val="00187C06"/>
    <w:rsid w:val="00191EC8"/>
    <w:rsid w:val="001A4ED0"/>
    <w:rsid w:val="001A61E4"/>
    <w:rsid w:val="001A738E"/>
    <w:rsid w:val="001A7832"/>
    <w:rsid w:val="001A7A7C"/>
    <w:rsid w:val="001B1487"/>
    <w:rsid w:val="001C0CA0"/>
    <w:rsid w:val="001D24D2"/>
    <w:rsid w:val="001E2451"/>
    <w:rsid w:val="001E35AC"/>
    <w:rsid w:val="001F2C8D"/>
    <w:rsid w:val="001F43EA"/>
    <w:rsid w:val="00204752"/>
    <w:rsid w:val="00205884"/>
    <w:rsid w:val="00220871"/>
    <w:rsid w:val="00220C9B"/>
    <w:rsid w:val="002211C3"/>
    <w:rsid w:val="0023027B"/>
    <w:rsid w:val="00231E2D"/>
    <w:rsid w:val="00233C94"/>
    <w:rsid w:val="0023602A"/>
    <w:rsid w:val="002372C1"/>
    <w:rsid w:val="002402D1"/>
    <w:rsid w:val="00254337"/>
    <w:rsid w:val="002547AB"/>
    <w:rsid w:val="00256C8C"/>
    <w:rsid w:val="00264C03"/>
    <w:rsid w:val="00270C4B"/>
    <w:rsid w:val="00271495"/>
    <w:rsid w:val="00272784"/>
    <w:rsid w:val="00280039"/>
    <w:rsid w:val="00291CC1"/>
    <w:rsid w:val="002A59E0"/>
    <w:rsid w:val="002B4A0F"/>
    <w:rsid w:val="002D4096"/>
    <w:rsid w:val="002D43D2"/>
    <w:rsid w:val="002E4E06"/>
    <w:rsid w:val="002E60B5"/>
    <w:rsid w:val="002E7AA0"/>
    <w:rsid w:val="00300DBB"/>
    <w:rsid w:val="00314B5C"/>
    <w:rsid w:val="00315DDC"/>
    <w:rsid w:val="00325120"/>
    <w:rsid w:val="00331DEC"/>
    <w:rsid w:val="00343750"/>
    <w:rsid w:val="00345A80"/>
    <w:rsid w:val="00353B3F"/>
    <w:rsid w:val="003570D1"/>
    <w:rsid w:val="003761A1"/>
    <w:rsid w:val="00376836"/>
    <w:rsid w:val="003841AB"/>
    <w:rsid w:val="00390FCB"/>
    <w:rsid w:val="00393366"/>
    <w:rsid w:val="003A6DAB"/>
    <w:rsid w:val="003B4856"/>
    <w:rsid w:val="003C0BBC"/>
    <w:rsid w:val="003C6F1E"/>
    <w:rsid w:val="003D2131"/>
    <w:rsid w:val="003D3955"/>
    <w:rsid w:val="003D3BBB"/>
    <w:rsid w:val="003E2C5C"/>
    <w:rsid w:val="003E4A5B"/>
    <w:rsid w:val="003F610B"/>
    <w:rsid w:val="00402149"/>
    <w:rsid w:val="004022D2"/>
    <w:rsid w:val="00404AE4"/>
    <w:rsid w:val="00406C82"/>
    <w:rsid w:val="00437B64"/>
    <w:rsid w:val="00455113"/>
    <w:rsid w:val="00456E37"/>
    <w:rsid w:val="004622FF"/>
    <w:rsid w:val="0048740D"/>
    <w:rsid w:val="00493EF8"/>
    <w:rsid w:val="0049757B"/>
    <w:rsid w:val="004A29CA"/>
    <w:rsid w:val="004A7EE9"/>
    <w:rsid w:val="004A7F83"/>
    <w:rsid w:val="004B3414"/>
    <w:rsid w:val="004B6B3C"/>
    <w:rsid w:val="004C3BD6"/>
    <w:rsid w:val="004C6A94"/>
    <w:rsid w:val="004C7784"/>
    <w:rsid w:val="004D3D81"/>
    <w:rsid w:val="004F1432"/>
    <w:rsid w:val="004F4E15"/>
    <w:rsid w:val="00506BA5"/>
    <w:rsid w:val="00512F7C"/>
    <w:rsid w:val="00516BE9"/>
    <w:rsid w:val="0052025A"/>
    <w:rsid w:val="0052091F"/>
    <w:rsid w:val="00520B27"/>
    <w:rsid w:val="00521759"/>
    <w:rsid w:val="0052282D"/>
    <w:rsid w:val="005243D5"/>
    <w:rsid w:val="00525246"/>
    <w:rsid w:val="0053562A"/>
    <w:rsid w:val="00537740"/>
    <w:rsid w:val="0054060F"/>
    <w:rsid w:val="0054076E"/>
    <w:rsid w:val="00542365"/>
    <w:rsid w:val="00543D55"/>
    <w:rsid w:val="005519FC"/>
    <w:rsid w:val="005531F9"/>
    <w:rsid w:val="0055397E"/>
    <w:rsid w:val="0055737D"/>
    <w:rsid w:val="005652B8"/>
    <w:rsid w:val="00581041"/>
    <w:rsid w:val="00581FB1"/>
    <w:rsid w:val="00584789"/>
    <w:rsid w:val="00584A37"/>
    <w:rsid w:val="005B42A4"/>
    <w:rsid w:val="005D0A90"/>
    <w:rsid w:val="005D1B01"/>
    <w:rsid w:val="005D6DD1"/>
    <w:rsid w:val="005E06BE"/>
    <w:rsid w:val="005F4152"/>
    <w:rsid w:val="00607DD6"/>
    <w:rsid w:val="00611B10"/>
    <w:rsid w:val="00620B60"/>
    <w:rsid w:val="00622901"/>
    <w:rsid w:val="00630DD5"/>
    <w:rsid w:val="00632691"/>
    <w:rsid w:val="00634925"/>
    <w:rsid w:val="00636E4B"/>
    <w:rsid w:val="0064060F"/>
    <w:rsid w:val="00647609"/>
    <w:rsid w:val="0067027D"/>
    <w:rsid w:val="00677FCB"/>
    <w:rsid w:val="00685F4A"/>
    <w:rsid w:val="00690B13"/>
    <w:rsid w:val="006B205B"/>
    <w:rsid w:val="006C1A03"/>
    <w:rsid w:val="006C64DD"/>
    <w:rsid w:val="006C7475"/>
    <w:rsid w:val="006D6965"/>
    <w:rsid w:val="006E16AE"/>
    <w:rsid w:val="006E2BD9"/>
    <w:rsid w:val="006E608A"/>
    <w:rsid w:val="006E6B48"/>
    <w:rsid w:val="006F0625"/>
    <w:rsid w:val="006F1949"/>
    <w:rsid w:val="006F7855"/>
    <w:rsid w:val="00702F70"/>
    <w:rsid w:val="00706ED3"/>
    <w:rsid w:val="00711B15"/>
    <w:rsid w:val="007123EC"/>
    <w:rsid w:val="00712851"/>
    <w:rsid w:val="00713D6D"/>
    <w:rsid w:val="00722432"/>
    <w:rsid w:val="00726102"/>
    <w:rsid w:val="00733AD2"/>
    <w:rsid w:val="00745A6E"/>
    <w:rsid w:val="00745C90"/>
    <w:rsid w:val="00754A54"/>
    <w:rsid w:val="0075567F"/>
    <w:rsid w:val="00763C00"/>
    <w:rsid w:val="007641BC"/>
    <w:rsid w:val="007672C3"/>
    <w:rsid w:val="007750DA"/>
    <w:rsid w:val="00780661"/>
    <w:rsid w:val="007918E8"/>
    <w:rsid w:val="007935AE"/>
    <w:rsid w:val="007941F0"/>
    <w:rsid w:val="00797465"/>
    <w:rsid w:val="007A0E8C"/>
    <w:rsid w:val="007A1D1D"/>
    <w:rsid w:val="007A2E5E"/>
    <w:rsid w:val="007B0288"/>
    <w:rsid w:val="007C1C3A"/>
    <w:rsid w:val="007C309E"/>
    <w:rsid w:val="007C5F29"/>
    <w:rsid w:val="007D1C8C"/>
    <w:rsid w:val="007D3D1A"/>
    <w:rsid w:val="007E7718"/>
    <w:rsid w:val="007F1703"/>
    <w:rsid w:val="007F4365"/>
    <w:rsid w:val="007F5BFC"/>
    <w:rsid w:val="00803CD1"/>
    <w:rsid w:val="0080478E"/>
    <w:rsid w:val="00804BE1"/>
    <w:rsid w:val="0081706F"/>
    <w:rsid w:val="00825532"/>
    <w:rsid w:val="00826A78"/>
    <w:rsid w:val="00830DEB"/>
    <w:rsid w:val="00834A49"/>
    <w:rsid w:val="00835514"/>
    <w:rsid w:val="00852948"/>
    <w:rsid w:val="00856C63"/>
    <w:rsid w:val="00867ACC"/>
    <w:rsid w:val="00874A91"/>
    <w:rsid w:val="0088484B"/>
    <w:rsid w:val="00890B39"/>
    <w:rsid w:val="00893FC3"/>
    <w:rsid w:val="00897328"/>
    <w:rsid w:val="008B53A8"/>
    <w:rsid w:val="008E3399"/>
    <w:rsid w:val="008E5269"/>
    <w:rsid w:val="008F3F1D"/>
    <w:rsid w:val="009051AA"/>
    <w:rsid w:val="00910AF6"/>
    <w:rsid w:val="009211E0"/>
    <w:rsid w:val="00923D79"/>
    <w:rsid w:val="00925ED5"/>
    <w:rsid w:val="00930387"/>
    <w:rsid w:val="00931AF4"/>
    <w:rsid w:val="0093610F"/>
    <w:rsid w:val="0093645C"/>
    <w:rsid w:val="00940CEF"/>
    <w:rsid w:val="00941327"/>
    <w:rsid w:val="00941FD6"/>
    <w:rsid w:val="0095203D"/>
    <w:rsid w:val="00962FED"/>
    <w:rsid w:val="009706AF"/>
    <w:rsid w:val="00971695"/>
    <w:rsid w:val="00983874"/>
    <w:rsid w:val="0098787D"/>
    <w:rsid w:val="0099423E"/>
    <w:rsid w:val="009A40EE"/>
    <w:rsid w:val="009B1D4A"/>
    <w:rsid w:val="009C3EAA"/>
    <w:rsid w:val="009C7210"/>
    <w:rsid w:val="009D04DB"/>
    <w:rsid w:val="009D637F"/>
    <w:rsid w:val="009D745E"/>
    <w:rsid w:val="009E0175"/>
    <w:rsid w:val="009E351E"/>
    <w:rsid w:val="009E3B77"/>
    <w:rsid w:val="009F310F"/>
    <w:rsid w:val="00A01920"/>
    <w:rsid w:val="00A03A8D"/>
    <w:rsid w:val="00A11331"/>
    <w:rsid w:val="00A16F8E"/>
    <w:rsid w:val="00A1728B"/>
    <w:rsid w:val="00A24104"/>
    <w:rsid w:val="00A2417E"/>
    <w:rsid w:val="00A25AD9"/>
    <w:rsid w:val="00A305BF"/>
    <w:rsid w:val="00A315E4"/>
    <w:rsid w:val="00A54A89"/>
    <w:rsid w:val="00A554B8"/>
    <w:rsid w:val="00A55AF9"/>
    <w:rsid w:val="00A63348"/>
    <w:rsid w:val="00A6639E"/>
    <w:rsid w:val="00A8207E"/>
    <w:rsid w:val="00A9177C"/>
    <w:rsid w:val="00A92E53"/>
    <w:rsid w:val="00AA34A3"/>
    <w:rsid w:val="00AD0AC7"/>
    <w:rsid w:val="00AD3038"/>
    <w:rsid w:val="00AE32EF"/>
    <w:rsid w:val="00AF709A"/>
    <w:rsid w:val="00B02267"/>
    <w:rsid w:val="00B053D6"/>
    <w:rsid w:val="00B11581"/>
    <w:rsid w:val="00B12680"/>
    <w:rsid w:val="00B12D1F"/>
    <w:rsid w:val="00B23EF5"/>
    <w:rsid w:val="00B27499"/>
    <w:rsid w:val="00B319EF"/>
    <w:rsid w:val="00B325F8"/>
    <w:rsid w:val="00B336D0"/>
    <w:rsid w:val="00B347C6"/>
    <w:rsid w:val="00B474F6"/>
    <w:rsid w:val="00B66992"/>
    <w:rsid w:val="00B67A2E"/>
    <w:rsid w:val="00B763D9"/>
    <w:rsid w:val="00B8037F"/>
    <w:rsid w:val="00B9300D"/>
    <w:rsid w:val="00B94015"/>
    <w:rsid w:val="00BA3D09"/>
    <w:rsid w:val="00BA7A35"/>
    <w:rsid w:val="00BC4AB0"/>
    <w:rsid w:val="00BC6FBC"/>
    <w:rsid w:val="00BD0EE6"/>
    <w:rsid w:val="00BD2F4B"/>
    <w:rsid w:val="00BD5960"/>
    <w:rsid w:val="00BE69DB"/>
    <w:rsid w:val="00BF10F0"/>
    <w:rsid w:val="00C036CB"/>
    <w:rsid w:val="00C10265"/>
    <w:rsid w:val="00C12536"/>
    <w:rsid w:val="00C15D46"/>
    <w:rsid w:val="00C20452"/>
    <w:rsid w:val="00C20A1E"/>
    <w:rsid w:val="00C2178F"/>
    <w:rsid w:val="00C24E3A"/>
    <w:rsid w:val="00C24FBC"/>
    <w:rsid w:val="00C26E1F"/>
    <w:rsid w:val="00C31099"/>
    <w:rsid w:val="00C4201C"/>
    <w:rsid w:val="00C474E0"/>
    <w:rsid w:val="00C5720B"/>
    <w:rsid w:val="00C65659"/>
    <w:rsid w:val="00C7519D"/>
    <w:rsid w:val="00C77EEB"/>
    <w:rsid w:val="00CA02AC"/>
    <w:rsid w:val="00CA0CAF"/>
    <w:rsid w:val="00CA1C90"/>
    <w:rsid w:val="00CA5076"/>
    <w:rsid w:val="00CB25B2"/>
    <w:rsid w:val="00CB687A"/>
    <w:rsid w:val="00CD5892"/>
    <w:rsid w:val="00CD7D01"/>
    <w:rsid w:val="00CE0101"/>
    <w:rsid w:val="00CE2B5E"/>
    <w:rsid w:val="00CF2972"/>
    <w:rsid w:val="00CF76C1"/>
    <w:rsid w:val="00D01A2C"/>
    <w:rsid w:val="00D040A8"/>
    <w:rsid w:val="00D059D2"/>
    <w:rsid w:val="00D15AEE"/>
    <w:rsid w:val="00D177BF"/>
    <w:rsid w:val="00D2637B"/>
    <w:rsid w:val="00D26540"/>
    <w:rsid w:val="00D26E75"/>
    <w:rsid w:val="00D35127"/>
    <w:rsid w:val="00D35DE0"/>
    <w:rsid w:val="00D40A97"/>
    <w:rsid w:val="00D548E0"/>
    <w:rsid w:val="00D77995"/>
    <w:rsid w:val="00D82046"/>
    <w:rsid w:val="00D93384"/>
    <w:rsid w:val="00DA0EA7"/>
    <w:rsid w:val="00DA3CA8"/>
    <w:rsid w:val="00DB5C5B"/>
    <w:rsid w:val="00DB7746"/>
    <w:rsid w:val="00DC3DE4"/>
    <w:rsid w:val="00DD1145"/>
    <w:rsid w:val="00DE0AA5"/>
    <w:rsid w:val="00DE48FD"/>
    <w:rsid w:val="00DE658E"/>
    <w:rsid w:val="00DF2D35"/>
    <w:rsid w:val="00DF3165"/>
    <w:rsid w:val="00DF31B6"/>
    <w:rsid w:val="00E035FB"/>
    <w:rsid w:val="00E06604"/>
    <w:rsid w:val="00E21650"/>
    <w:rsid w:val="00E25423"/>
    <w:rsid w:val="00E31302"/>
    <w:rsid w:val="00E3159A"/>
    <w:rsid w:val="00E40153"/>
    <w:rsid w:val="00E4278F"/>
    <w:rsid w:val="00E45A9E"/>
    <w:rsid w:val="00E53A8F"/>
    <w:rsid w:val="00E57B5F"/>
    <w:rsid w:val="00E57F20"/>
    <w:rsid w:val="00E64A44"/>
    <w:rsid w:val="00E663B3"/>
    <w:rsid w:val="00E75DF2"/>
    <w:rsid w:val="00E774DB"/>
    <w:rsid w:val="00E847BA"/>
    <w:rsid w:val="00E95473"/>
    <w:rsid w:val="00EB1C72"/>
    <w:rsid w:val="00EB2405"/>
    <w:rsid w:val="00EB62FE"/>
    <w:rsid w:val="00EC38AA"/>
    <w:rsid w:val="00ED1313"/>
    <w:rsid w:val="00ED74FB"/>
    <w:rsid w:val="00ED7BD9"/>
    <w:rsid w:val="00EE384F"/>
    <w:rsid w:val="00EE4570"/>
    <w:rsid w:val="00EE4A27"/>
    <w:rsid w:val="00F07CFF"/>
    <w:rsid w:val="00F10059"/>
    <w:rsid w:val="00F24305"/>
    <w:rsid w:val="00F24D20"/>
    <w:rsid w:val="00F26E11"/>
    <w:rsid w:val="00F32FAA"/>
    <w:rsid w:val="00F41DEA"/>
    <w:rsid w:val="00F455D9"/>
    <w:rsid w:val="00F472CB"/>
    <w:rsid w:val="00F52D2C"/>
    <w:rsid w:val="00F5334A"/>
    <w:rsid w:val="00F62E85"/>
    <w:rsid w:val="00F83749"/>
    <w:rsid w:val="00F905F8"/>
    <w:rsid w:val="00FA3A2B"/>
    <w:rsid w:val="00FA42AF"/>
    <w:rsid w:val="00FA6264"/>
    <w:rsid w:val="00FB1495"/>
    <w:rsid w:val="00FC3650"/>
    <w:rsid w:val="00FC60E4"/>
    <w:rsid w:val="00FD472F"/>
    <w:rsid w:val="00FD580A"/>
    <w:rsid w:val="00FD6532"/>
    <w:rsid w:val="00FE0D7B"/>
    <w:rsid w:val="00FE2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FA5B7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D2"/>
    <w:pPr>
      <w:spacing w:before="60" w:after="20"/>
    </w:pPr>
    <w:rPr>
      <w:sz w:val="20"/>
    </w:rPr>
  </w:style>
  <w:style w:type="paragraph" w:styleId="Heading1">
    <w:name w:val="heading 1"/>
    <w:basedOn w:val="Normal"/>
    <w:next w:val="Normal"/>
    <w:link w:val="Heading1Char"/>
    <w:uiPriority w:val="99"/>
    <w:qFormat/>
    <w:rsid w:val="001D24D2"/>
    <w:pPr>
      <w:tabs>
        <w:tab w:val="left" w:pos="7185"/>
      </w:tabs>
      <w:spacing w:before="200" w:after="0"/>
      <w:ind w:left="450"/>
      <w:outlineLvl w:val="0"/>
    </w:pPr>
    <w:rPr>
      <w:b/>
      <w:caps/>
      <w:sz w:val="28"/>
      <w:szCs w:val="28"/>
    </w:rPr>
  </w:style>
  <w:style w:type="paragraph" w:styleId="Heading5">
    <w:name w:val="heading 5"/>
    <w:basedOn w:val="Normal"/>
    <w:next w:val="Normal"/>
    <w:link w:val="Heading5Char"/>
    <w:qFormat/>
    <w:locked/>
    <w:rsid w:val="00630DD5"/>
    <w:pPr>
      <w:keepNext/>
      <w:tabs>
        <w:tab w:val="left" w:pos="288"/>
        <w:tab w:val="left" w:pos="450"/>
      </w:tabs>
      <w:spacing w:before="0" w:after="0"/>
      <w:outlineLvl w:val="4"/>
    </w:pPr>
    <w:rPr>
      <w:rFonts w:ascii="CG Times (WN)" w:hAnsi="CG Times (W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D24D2"/>
    <w:rPr>
      <w:rFonts w:ascii="Calibri" w:hAnsi="Calibri" w:cs="Times New Roman"/>
      <w:b/>
      <w:caps/>
      <w:sz w:val="28"/>
      <w:szCs w:val="28"/>
    </w:rPr>
  </w:style>
  <w:style w:type="character" w:customStyle="1" w:styleId="Heading5Char">
    <w:name w:val="Heading 5 Char"/>
    <w:basedOn w:val="DefaultParagraphFont"/>
    <w:link w:val="Heading5"/>
    <w:locked/>
    <w:rsid w:val="00630DD5"/>
    <w:rPr>
      <w:rFonts w:ascii="CG Times (WN)" w:hAnsi="CG Times (WN)" w:cs="Times New Roman"/>
      <w:b/>
      <w:sz w:val="20"/>
      <w:szCs w:val="20"/>
      <w:u w:val="single"/>
    </w:rPr>
  </w:style>
  <w:style w:type="table" w:styleId="TableGrid">
    <w:name w:val="Table Grid"/>
    <w:basedOn w:val="TableNormal"/>
    <w:uiPriority w:val="99"/>
    <w:rsid w:val="00FB149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FB1495"/>
    <w:rPr>
      <w:rFonts w:cs="Times New Roman"/>
      <w:color w:val="0000FF"/>
      <w:u w:val="single"/>
    </w:rPr>
  </w:style>
  <w:style w:type="paragraph" w:customStyle="1" w:styleId="Label">
    <w:name w:val="Label"/>
    <w:basedOn w:val="Normal"/>
    <w:uiPriority w:val="99"/>
    <w:rsid w:val="001D24D2"/>
    <w:pPr>
      <w:spacing w:before="40"/>
    </w:pPr>
    <w:rPr>
      <w:b/>
      <w:color w:val="262626"/>
    </w:rPr>
  </w:style>
  <w:style w:type="paragraph" w:customStyle="1" w:styleId="Details">
    <w:name w:val="Details"/>
    <w:basedOn w:val="Normal"/>
    <w:uiPriority w:val="99"/>
    <w:rsid w:val="001D24D2"/>
  </w:style>
  <w:style w:type="paragraph" w:customStyle="1" w:styleId="BulletedList">
    <w:name w:val="Bulleted List"/>
    <w:basedOn w:val="Normal"/>
    <w:uiPriority w:val="99"/>
    <w:rsid w:val="001D24D2"/>
    <w:pPr>
      <w:numPr>
        <w:numId w:val="1"/>
      </w:numPr>
    </w:pPr>
  </w:style>
  <w:style w:type="paragraph" w:customStyle="1" w:styleId="NumberedList">
    <w:name w:val="Numbered List"/>
    <w:basedOn w:val="Details"/>
    <w:uiPriority w:val="99"/>
    <w:rsid w:val="00FB1495"/>
    <w:pPr>
      <w:numPr>
        <w:numId w:val="2"/>
      </w:numPr>
    </w:pPr>
  </w:style>
  <w:style w:type="paragraph" w:customStyle="1" w:styleId="Notes">
    <w:name w:val="Notes"/>
    <w:basedOn w:val="Details"/>
    <w:uiPriority w:val="99"/>
    <w:rsid w:val="00FB1495"/>
    <w:rPr>
      <w:i/>
    </w:rPr>
  </w:style>
  <w:style w:type="paragraph" w:customStyle="1" w:styleId="Secondarylabels">
    <w:name w:val="Secondary labels"/>
    <w:basedOn w:val="Label"/>
    <w:uiPriority w:val="99"/>
    <w:rsid w:val="00FB1495"/>
    <w:pPr>
      <w:spacing w:before="120" w:after="120"/>
    </w:pPr>
  </w:style>
  <w:style w:type="paragraph" w:styleId="Header">
    <w:name w:val="header"/>
    <w:basedOn w:val="Normal"/>
    <w:link w:val="HeaderChar"/>
    <w:uiPriority w:val="99"/>
    <w:rsid w:val="00FB1495"/>
    <w:pPr>
      <w:tabs>
        <w:tab w:val="center" w:pos="4680"/>
        <w:tab w:val="right" w:pos="9360"/>
      </w:tabs>
    </w:pPr>
  </w:style>
  <w:style w:type="character" w:customStyle="1" w:styleId="HeaderChar">
    <w:name w:val="Header Char"/>
    <w:basedOn w:val="DefaultParagraphFont"/>
    <w:link w:val="Header"/>
    <w:uiPriority w:val="99"/>
    <w:locked/>
    <w:rsid w:val="00FB1495"/>
    <w:rPr>
      <w:rFonts w:cs="Times New Roman"/>
      <w:sz w:val="22"/>
      <w:szCs w:val="22"/>
    </w:rPr>
  </w:style>
  <w:style w:type="paragraph" w:styleId="Footer">
    <w:name w:val="footer"/>
    <w:basedOn w:val="Normal"/>
    <w:link w:val="FooterChar"/>
    <w:uiPriority w:val="99"/>
    <w:rsid w:val="00FB1495"/>
    <w:pPr>
      <w:tabs>
        <w:tab w:val="center" w:pos="4680"/>
        <w:tab w:val="right" w:pos="9360"/>
      </w:tabs>
    </w:pPr>
  </w:style>
  <w:style w:type="character" w:customStyle="1" w:styleId="FooterChar">
    <w:name w:val="Footer Char"/>
    <w:basedOn w:val="DefaultParagraphFont"/>
    <w:link w:val="Footer"/>
    <w:uiPriority w:val="99"/>
    <w:locked/>
    <w:rsid w:val="00FB1495"/>
    <w:rPr>
      <w:rFonts w:cs="Times New Roman"/>
      <w:sz w:val="22"/>
      <w:szCs w:val="22"/>
    </w:rPr>
  </w:style>
  <w:style w:type="paragraph" w:styleId="BalloonText">
    <w:name w:val="Balloon Text"/>
    <w:basedOn w:val="Normal"/>
    <w:link w:val="BalloonTextChar"/>
    <w:uiPriority w:val="99"/>
    <w:semiHidden/>
    <w:rsid w:val="00FB149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1495"/>
    <w:rPr>
      <w:rFonts w:ascii="Tahoma" w:hAnsi="Tahoma" w:cs="Tahoma"/>
      <w:sz w:val="16"/>
      <w:szCs w:val="16"/>
    </w:rPr>
  </w:style>
  <w:style w:type="paragraph" w:customStyle="1" w:styleId="Companyname">
    <w:name w:val="Company name"/>
    <w:basedOn w:val="Normal"/>
    <w:uiPriority w:val="99"/>
    <w:rsid w:val="001D24D2"/>
    <w:pPr>
      <w:spacing w:after="240"/>
    </w:pPr>
    <w:rPr>
      <w:b/>
      <w:sz w:val="28"/>
    </w:rPr>
  </w:style>
  <w:style w:type="paragraph" w:customStyle="1" w:styleId="Monstercomlogo">
    <w:name w:val="Monster.com logo"/>
    <w:basedOn w:val="Footer"/>
    <w:uiPriority w:val="99"/>
    <w:rsid w:val="00FB1495"/>
    <w:pPr>
      <w:jc w:val="right"/>
    </w:pPr>
    <w:rPr>
      <w:noProof/>
    </w:rPr>
  </w:style>
  <w:style w:type="character" w:styleId="FollowedHyperlink">
    <w:name w:val="FollowedHyperlink"/>
    <w:basedOn w:val="DefaultParagraphFont"/>
    <w:uiPriority w:val="99"/>
    <w:rsid w:val="006D6965"/>
    <w:rPr>
      <w:rFonts w:cs="Times New Roman"/>
      <w:color w:val="800080"/>
      <w:u w:val="single"/>
    </w:rPr>
  </w:style>
  <w:style w:type="character" w:customStyle="1" w:styleId="EmailStyle33">
    <w:name w:val="EmailStyle33"/>
    <w:basedOn w:val="DefaultParagraphFont"/>
    <w:uiPriority w:val="99"/>
    <w:semiHidden/>
    <w:rsid w:val="00EC38AA"/>
    <w:rPr>
      <w:rFonts w:ascii="Calibri" w:hAnsi="Calibri" w:cs="Times New Roman"/>
      <w:color w:val="auto"/>
      <w:sz w:val="24"/>
      <w:szCs w:val="24"/>
      <w:u w:val="none"/>
    </w:rPr>
  </w:style>
  <w:style w:type="character" w:customStyle="1" w:styleId="apple-style-span">
    <w:name w:val="apple-style-span"/>
    <w:basedOn w:val="DefaultParagraphFont"/>
    <w:uiPriority w:val="99"/>
    <w:rsid w:val="00923D79"/>
    <w:rPr>
      <w:rFonts w:cs="Times New Roman"/>
    </w:rPr>
  </w:style>
  <w:style w:type="character" w:customStyle="1" w:styleId="apple-converted-space">
    <w:name w:val="apple-converted-space"/>
    <w:basedOn w:val="DefaultParagraphFont"/>
    <w:uiPriority w:val="99"/>
    <w:rsid w:val="00923D79"/>
    <w:rPr>
      <w:rFonts w:cs="Times New Roman"/>
    </w:rPr>
  </w:style>
  <w:style w:type="paragraph" w:customStyle="1" w:styleId="Normal12pt">
    <w:name w:val="Normal + 12 pt"/>
    <w:basedOn w:val="Normal"/>
    <w:link w:val="Normal12ptChar"/>
    <w:uiPriority w:val="99"/>
    <w:rsid w:val="00923D79"/>
    <w:rPr>
      <w:sz w:val="24"/>
      <w:szCs w:val="24"/>
    </w:rPr>
  </w:style>
  <w:style w:type="character" w:customStyle="1" w:styleId="Normal12ptChar">
    <w:name w:val="Normal + 12 pt Char"/>
    <w:basedOn w:val="DefaultParagraphFont"/>
    <w:link w:val="Normal12pt"/>
    <w:uiPriority w:val="99"/>
    <w:locked/>
    <w:rsid w:val="00923D79"/>
    <w:rPr>
      <w:rFonts w:ascii="Calibri" w:hAnsi="Calibri" w:cs="Times New Roman"/>
      <w:sz w:val="24"/>
      <w:szCs w:val="24"/>
      <w:lang w:val="en-US" w:eastAsia="en-US" w:bidi="ar-SA"/>
    </w:rPr>
  </w:style>
  <w:style w:type="paragraph" w:styleId="ListParagraph">
    <w:name w:val="List Paragraph"/>
    <w:basedOn w:val="Normal"/>
    <w:uiPriority w:val="34"/>
    <w:qFormat/>
    <w:rsid w:val="00520B27"/>
    <w:pPr>
      <w:spacing w:before="0" w:after="0"/>
      <w:ind w:left="720"/>
      <w:contextualSpacing/>
    </w:pPr>
    <w:rPr>
      <w:rFonts w:asciiTheme="minorHAnsi" w:hAnsiTheme="minorHAnsi"/>
      <w:sz w:val="24"/>
      <w:szCs w:val="24"/>
    </w:rPr>
  </w:style>
  <w:style w:type="character" w:styleId="PlaceholderText">
    <w:name w:val="Placeholder Text"/>
    <w:basedOn w:val="DefaultParagraphFont"/>
    <w:uiPriority w:val="99"/>
    <w:semiHidden/>
    <w:rsid w:val="009F310F"/>
    <w:rPr>
      <w:rFonts w:cs="Times New Roman"/>
      <w:color w:val="808080"/>
    </w:rPr>
  </w:style>
  <w:style w:type="paragraph" w:styleId="NormalWeb">
    <w:name w:val="Normal (Web)"/>
    <w:basedOn w:val="Normal"/>
    <w:uiPriority w:val="99"/>
    <w:unhideWhenUsed/>
    <w:rsid w:val="00B94015"/>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D2"/>
    <w:pPr>
      <w:spacing w:before="60" w:after="20"/>
    </w:pPr>
    <w:rPr>
      <w:sz w:val="20"/>
    </w:rPr>
  </w:style>
  <w:style w:type="paragraph" w:styleId="Heading1">
    <w:name w:val="heading 1"/>
    <w:basedOn w:val="Normal"/>
    <w:next w:val="Normal"/>
    <w:link w:val="Heading1Char"/>
    <w:uiPriority w:val="99"/>
    <w:qFormat/>
    <w:rsid w:val="001D24D2"/>
    <w:pPr>
      <w:tabs>
        <w:tab w:val="left" w:pos="7185"/>
      </w:tabs>
      <w:spacing w:before="200" w:after="0"/>
      <w:ind w:left="450"/>
      <w:outlineLvl w:val="0"/>
    </w:pPr>
    <w:rPr>
      <w:b/>
      <w:caps/>
      <w:sz w:val="28"/>
      <w:szCs w:val="28"/>
    </w:rPr>
  </w:style>
  <w:style w:type="paragraph" w:styleId="Heading5">
    <w:name w:val="heading 5"/>
    <w:basedOn w:val="Normal"/>
    <w:next w:val="Normal"/>
    <w:link w:val="Heading5Char"/>
    <w:qFormat/>
    <w:locked/>
    <w:rsid w:val="00630DD5"/>
    <w:pPr>
      <w:keepNext/>
      <w:tabs>
        <w:tab w:val="left" w:pos="288"/>
        <w:tab w:val="left" w:pos="450"/>
      </w:tabs>
      <w:spacing w:before="0" w:after="0"/>
      <w:outlineLvl w:val="4"/>
    </w:pPr>
    <w:rPr>
      <w:rFonts w:ascii="CG Times (WN)" w:hAnsi="CG Times (W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D24D2"/>
    <w:rPr>
      <w:rFonts w:ascii="Calibri" w:hAnsi="Calibri" w:cs="Times New Roman"/>
      <w:b/>
      <w:caps/>
      <w:sz w:val="28"/>
      <w:szCs w:val="28"/>
    </w:rPr>
  </w:style>
  <w:style w:type="character" w:customStyle="1" w:styleId="Heading5Char">
    <w:name w:val="Heading 5 Char"/>
    <w:basedOn w:val="DefaultParagraphFont"/>
    <w:link w:val="Heading5"/>
    <w:locked/>
    <w:rsid w:val="00630DD5"/>
    <w:rPr>
      <w:rFonts w:ascii="CG Times (WN)" w:hAnsi="CG Times (WN)" w:cs="Times New Roman"/>
      <w:b/>
      <w:sz w:val="20"/>
      <w:szCs w:val="20"/>
      <w:u w:val="single"/>
    </w:rPr>
  </w:style>
  <w:style w:type="table" w:styleId="TableGrid">
    <w:name w:val="Table Grid"/>
    <w:basedOn w:val="TableNormal"/>
    <w:uiPriority w:val="99"/>
    <w:rsid w:val="00FB149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FB1495"/>
    <w:rPr>
      <w:rFonts w:cs="Times New Roman"/>
      <w:color w:val="0000FF"/>
      <w:u w:val="single"/>
    </w:rPr>
  </w:style>
  <w:style w:type="paragraph" w:customStyle="1" w:styleId="Label">
    <w:name w:val="Label"/>
    <w:basedOn w:val="Normal"/>
    <w:uiPriority w:val="99"/>
    <w:rsid w:val="001D24D2"/>
    <w:pPr>
      <w:spacing w:before="40"/>
    </w:pPr>
    <w:rPr>
      <w:b/>
      <w:color w:val="262626"/>
    </w:rPr>
  </w:style>
  <w:style w:type="paragraph" w:customStyle="1" w:styleId="Details">
    <w:name w:val="Details"/>
    <w:basedOn w:val="Normal"/>
    <w:uiPriority w:val="99"/>
    <w:rsid w:val="001D24D2"/>
  </w:style>
  <w:style w:type="paragraph" w:customStyle="1" w:styleId="BulletedList">
    <w:name w:val="Bulleted List"/>
    <w:basedOn w:val="Normal"/>
    <w:uiPriority w:val="99"/>
    <w:rsid w:val="001D24D2"/>
    <w:pPr>
      <w:numPr>
        <w:numId w:val="1"/>
      </w:numPr>
    </w:pPr>
  </w:style>
  <w:style w:type="paragraph" w:customStyle="1" w:styleId="NumberedList">
    <w:name w:val="Numbered List"/>
    <w:basedOn w:val="Details"/>
    <w:uiPriority w:val="99"/>
    <w:rsid w:val="00FB1495"/>
    <w:pPr>
      <w:numPr>
        <w:numId w:val="2"/>
      </w:numPr>
    </w:pPr>
  </w:style>
  <w:style w:type="paragraph" w:customStyle="1" w:styleId="Notes">
    <w:name w:val="Notes"/>
    <w:basedOn w:val="Details"/>
    <w:uiPriority w:val="99"/>
    <w:rsid w:val="00FB1495"/>
    <w:rPr>
      <w:i/>
    </w:rPr>
  </w:style>
  <w:style w:type="paragraph" w:customStyle="1" w:styleId="Secondarylabels">
    <w:name w:val="Secondary labels"/>
    <w:basedOn w:val="Label"/>
    <w:uiPriority w:val="99"/>
    <w:rsid w:val="00FB1495"/>
    <w:pPr>
      <w:spacing w:before="120" w:after="120"/>
    </w:pPr>
  </w:style>
  <w:style w:type="paragraph" w:styleId="Header">
    <w:name w:val="header"/>
    <w:basedOn w:val="Normal"/>
    <w:link w:val="HeaderChar"/>
    <w:uiPriority w:val="99"/>
    <w:rsid w:val="00FB1495"/>
    <w:pPr>
      <w:tabs>
        <w:tab w:val="center" w:pos="4680"/>
        <w:tab w:val="right" w:pos="9360"/>
      </w:tabs>
    </w:pPr>
  </w:style>
  <w:style w:type="character" w:customStyle="1" w:styleId="HeaderChar">
    <w:name w:val="Header Char"/>
    <w:basedOn w:val="DefaultParagraphFont"/>
    <w:link w:val="Header"/>
    <w:uiPriority w:val="99"/>
    <w:locked/>
    <w:rsid w:val="00FB1495"/>
    <w:rPr>
      <w:rFonts w:cs="Times New Roman"/>
      <w:sz w:val="22"/>
      <w:szCs w:val="22"/>
    </w:rPr>
  </w:style>
  <w:style w:type="paragraph" w:styleId="Footer">
    <w:name w:val="footer"/>
    <w:basedOn w:val="Normal"/>
    <w:link w:val="FooterChar"/>
    <w:uiPriority w:val="99"/>
    <w:rsid w:val="00FB1495"/>
    <w:pPr>
      <w:tabs>
        <w:tab w:val="center" w:pos="4680"/>
        <w:tab w:val="right" w:pos="9360"/>
      </w:tabs>
    </w:pPr>
  </w:style>
  <w:style w:type="character" w:customStyle="1" w:styleId="FooterChar">
    <w:name w:val="Footer Char"/>
    <w:basedOn w:val="DefaultParagraphFont"/>
    <w:link w:val="Footer"/>
    <w:uiPriority w:val="99"/>
    <w:locked/>
    <w:rsid w:val="00FB1495"/>
    <w:rPr>
      <w:rFonts w:cs="Times New Roman"/>
      <w:sz w:val="22"/>
      <w:szCs w:val="22"/>
    </w:rPr>
  </w:style>
  <w:style w:type="paragraph" w:styleId="BalloonText">
    <w:name w:val="Balloon Text"/>
    <w:basedOn w:val="Normal"/>
    <w:link w:val="BalloonTextChar"/>
    <w:uiPriority w:val="99"/>
    <w:semiHidden/>
    <w:rsid w:val="00FB149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1495"/>
    <w:rPr>
      <w:rFonts w:ascii="Tahoma" w:hAnsi="Tahoma" w:cs="Tahoma"/>
      <w:sz w:val="16"/>
      <w:szCs w:val="16"/>
    </w:rPr>
  </w:style>
  <w:style w:type="paragraph" w:customStyle="1" w:styleId="Companyname">
    <w:name w:val="Company name"/>
    <w:basedOn w:val="Normal"/>
    <w:uiPriority w:val="99"/>
    <w:rsid w:val="001D24D2"/>
    <w:pPr>
      <w:spacing w:after="240"/>
    </w:pPr>
    <w:rPr>
      <w:b/>
      <w:sz w:val="28"/>
    </w:rPr>
  </w:style>
  <w:style w:type="paragraph" w:customStyle="1" w:styleId="Monstercomlogo">
    <w:name w:val="Monster.com logo"/>
    <w:basedOn w:val="Footer"/>
    <w:uiPriority w:val="99"/>
    <w:rsid w:val="00FB1495"/>
    <w:pPr>
      <w:jc w:val="right"/>
    </w:pPr>
    <w:rPr>
      <w:noProof/>
    </w:rPr>
  </w:style>
  <w:style w:type="character" w:styleId="FollowedHyperlink">
    <w:name w:val="FollowedHyperlink"/>
    <w:basedOn w:val="DefaultParagraphFont"/>
    <w:uiPriority w:val="99"/>
    <w:rsid w:val="006D6965"/>
    <w:rPr>
      <w:rFonts w:cs="Times New Roman"/>
      <w:color w:val="800080"/>
      <w:u w:val="single"/>
    </w:rPr>
  </w:style>
  <w:style w:type="character" w:customStyle="1" w:styleId="EmailStyle33">
    <w:name w:val="EmailStyle33"/>
    <w:basedOn w:val="DefaultParagraphFont"/>
    <w:uiPriority w:val="99"/>
    <w:semiHidden/>
    <w:rsid w:val="00EC38AA"/>
    <w:rPr>
      <w:rFonts w:ascii="Calibri" w:hAnsi="Calibri" w:cs="Times New Roman"/>
      <w:color w:val="auto"/>
      <w:sz w:val="24"/>
      <w:szCs w:val="24"/>
      <w:u w:val="none"/>
    </w:rPr>
  </w:style>
  <w:style w:type="character" w:customStyle="1" w:styleId="apple-style-span">
    <w:name w:val="apple-style-span"/>
    <w:basedOn w:val="DefaultParagraphFont"/>
    <w:uiPriority w:val="99"/>
    <w:rsid w:val="00923D79"/>
    <w:rPr>
      <w:rFonts w:cs="Times New Roman"/>
    </w:rPr>
  </w:style>
  <w:style w:type="character" w:customStyle="1" w:styleId="apple-converted-space">
    <w:name w:val="apple-converted-space"/>
    <w:basedOn w:val="DefaultParagraphFont"/>
    <w:uiPriority w:val="99"/>
    <w:rsid w:val="00923D79"/>
    <w:rPr>
      <w:rFonts w:cs="Times New Roman"/>
    </w:rPr>
  </w:style>
  <w:style w:type="paragraph" w:customStyle="1" w:styleId="Normal12pt">
    <w:name w:val="Normal + 12 pt"/>
    <w:basedOn w:val="Normal"/>
    <w:link w:val="Normal12ptChar"/>
    <w:uiPriority w:val="99"/>
    <w:rsid w:val="00923D79"/>
    <w:rPr>
      <w:sz w:val="24"/>
      <w:szCs w:val="24"/>
    </w:rPr>
  </w:style>
  <w:style w:type="character" w:customStyle="1" w:styleId="Normal12ptChar">
    <w:name w:val="Normal + 12 pt Char"/>
    <w:basedOn w:val="DefaultParagraphFont"/>
    <w:link w:val="Normal12pt"/>
    <w:uiPriority w:val="99"/>
    <w:locked/>
    <w:rsid w:val="00923D79"/>
    <w:rPr>
      <w:rFonts w:ascii="Calibri" w:hAnsi="Calibri" w:cs="Times New Roman"/>
      <w:sz w:val="24"/>
      <w:szCs w:val="24"/>
      <w:lang w:val="en-US" w:eastAsia="en-US" w:bidi="ar-SA"/>
    </w:rPr>
  </w:style>
  <w:style w:type="paragraph" w:styleId="ListParagraph">
    <w:name w:val="List Paragraph"/>
    <w:basedOn w:val="Normal"/>
    <w:uiPriority w:val="34"/>
    <w:qFormat/>
    <w:rsid w:val="00520B27"/>
    <w:pPr>
      <w:spacing w:before="0" w:after="0"/>
      <w:ind w:left="720"/>
      <w:contextualSpacing/>
    </w:pPr>
    <w:rPr>
      <w:rFonts w:asciiTheme="minorHAnsi" w:hAnsiTheme="minorHAnsi"/>
      <w:sz w:val="24"/>
      <w:szCs w:val="24"/>
    </w:rPr>
  </w:style>
  <w:style w:type="character" w:styleId="PlaceholderText">
    <w:name w:val="Placeholder Text"/>
    <w:basedOn w:val="DefaultParagraphFont"/>
    <w:uiPriority w:val="99"/>
    <w:semiHidden/>
    <w:rsid w:val="009F310F"/>
    <w:rPr>
      <w:rFonts w:cs="Times New Roman"/>
      <w:color w:val="808080"/>
    </w:rPr>
  </w:style>
  <w:style w:type="paragraph" w:styleId="NormalWeb">
    <w:name w:val="Normal (Web)"/>
    <w:basedOn w:val="Normal"/>
    <w:uiPriority w:val="99"/>
    <w:unhideWhenUsed/>
    <w:rsid w:val="00B94015"/>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52787">
      <w:marLeft w:val="0"/>
      <w:marRight w:val="0"/>
      <w:marTop w:val="0"/>
      <w:marBottom w:val="0"/>
      <w:divBdr>
        <w:top w:val="none" w:sz="0" w:space="0" w:color="auto"/>
        <w:left w:val="none" w:sz="0" w:space="0" w:color="auto"/>
        <w:bottom w:val="none" w:sz="0" w:space="0" w:color="auto"/>
        <w:right w:val="none" w:sz="0" w:space="0" w:color="auto"/>
      </w:divBdr>
      <w:divsChild>
        <w:div w:id="33535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p\Local%20Settings\Temporary%20Internet%20Files\Content.Outlook\VYRZQ55L\Job%20Description--Generic%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44DF0382614D378C33B8603C84BD4B"/>
        <w:category>
          <w:name w:val="General"/>
          <w:gallery w:val="placeholder"/>
        </w:category>
        <w:types>
          <w:type w:val="bbPlcHdr"/>
        </w:types>
        <w:behaviors>
          <w:behavior w:val="content"/>
        </w:behaviors>
        <w:guid w:val="{5D9085C5-E97C-473D-B553-C97029B47B8A}"/>
      </w:docPartPr>
      <w:docPartBody>
        <w:p w:rsidR="00CB6C95" w:rsidRDefault="00E90F52" w:rsidP="00E90F52">
          <w:pPr>
            <w:pStyle w:val="4C44DF0382614D378C33B8603C84BD4B17"/>
          </w:pPr>
          <w:r w:rsidRPr="00716B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F16A4FF-A410-44BE-8EB5-2351FC138F42}"/>
      </w:docPartPr>
      <w:docPartBody>
        <w:p w:rsidR="001D6D39" w:rsidRDefault="00E90F52" w:rsidP="00E90F52">
          <w:pPr>
            <w:pStyle w:val="DefaultPlaceholder-18540134408"/>
          </w:pPr>
          <w:r w:rsidRPr="00716B4C">
            <w:rPr>
              <w:rStyle w:val="PlaceholderText"/>
            </w:rPr>
            <w:t>Click or tap here to enter text.</w:t>
          </w:r>
        </w:p>
      </w:docPartBody>
    </w:docPart>
    <w:docPart>
      <w:docPartPr>
        <w:name w:val="614DE86144594293BBADA34FF743FBDE"/>
        <w:category>
          <w:name w:val="General"/>
          <w:gallery w:val="placeholder"/>
        </w:category>
        <w:types>
          <w:type w:val="bbPlcHdr"/>
        </w:types>
        <w:behaviors>
          <w:behavior w:val="content"/>
        </w:behaviors>
        <w:guid w:val="{76809749-F8F5-4958-8480-C732BE53DFCD}"/>
      </w:docPartPr>
      <w:docPartBody>
        <w:p w:rsidR="001D6D39" w:rsidRDefault="00E90F52" w:rsidP="00E90F52">
          <w:pPr>
            <w:pStyle w:val="614DE86144594293BBADA34FF743FBDE10"/>
          </w:pPr>
          <w:r w:rsidRPr="00716B4C">
            <w:rPr>
              <w:rStyle w:val="PlaceholderText"/>
            </w:rPr>
            <w:t>Click or tap to enter a date.</w:t>
          </w:r>
        </w:p>
      </w:docPartBody>
    </w:docPart>
    <w:docPart>
      <w:docPartPr>
        <w:name w:val="1FB27EA844BD4F05B6B5A3641FC35BA7"/>
        <w:category>
          <w:name w:val="General"/>
          <w:gallery w:val="placeholder"/>
        </w:category>
        <w:types>
          <w:type w:val="bbPlcHdr"/>
        </w:types>
        <w:behaviors>
          <w:behavior w:val="content"/>
        </w:behaviors>
        <w:guid w:val="{7ABA0EA7-A402-4E09-A51C-DEADC87C7110}"/>
      </w:docPartPr>
      <w:docPartBody>
        <w:p w:rsidR="001D6D39" w:rsidRDefault="00E90F52" w:rsidP="00E90F52">
          <w:pPr>
            <w:pStyle w:val="1FB27EA844BD4F05B6B5A3641FC35BA712"/>
          </w:pPr>
          <w:r w:rsidRPr="00E57B5F">
            <w:rPr>
              <w:rStyle w:val="PlaceholderText"/>
            </w:rPr>
            <w:t>Click or tap here to enter text.</w:t>
          </w:r>
        </w:p>
      </w:docPartBody>
    </w:docPart>
    <w:docPart>
      <w:docPartPr>
        <w:name w:val="4C5CCA1982CE4B3791C613FA667A4BC7"/>
        <w:category>
          <w:name w:val="General"/>
          <w:gallery w:val="placeholder"/>
        </w:category>
        <w:types>
          <w:type w:val="bbPlcHdr"/>
        </w:types>
        <w:behaviors>
          <w:behavior w:val="content"/>
        </w:behaviors>
        <w:guid w:val="{A93B626D-9367-488F-8E4E-64BB3F2189C6}"/>
      </w:docPartPr>
      <w:docPartBody>
        <w:p w:rsidR="001D6D39" w:rsidRDefault="00E90F52" w:rsidP="00E90F52">
          <w:pPr>
            <w:pStyle w:val="4C5CCA1982CE4B3791C613FA667A4BC710"/>
          </w:pPr>
          <w:r w:rsidRPr="00716B4C">
            <w:rPr>
              <w:rStyle w:val="PlaceholderText"/>
            </w:rPr>
            <w:t>Click or tap here to enter text.</w:t>
          </w:r>
        </w:p>
      </w:docPartBody>
    </w:docPart>
    <w:docPart>
      <w:docPartPr>
        <w:name w:val="723B876C6C0A44C8A283E7B883B50290"/>
        <w:category>
          <w:name w:val="General"/>
          <w:gallery w:val="placeholder"/>
        </w:category>
        <w:types>
          <w:type w:val="bbPlcHdr"/>
        </w:types>
        <w:behaviors>
          <w:behavior w:val="content"/>
        </w:behaviors>
        <w:guid w:val="{A40C84B3-D2D2-4F9A-B615-D9A2AA3B3B3F}"/>
      </w:docPartPr>
      <w:docPartBody>
        <w:p w:rsidR="001D6D39" w:rsidRDefault="00E90F52" w:rsidP="00E90F52">
          <w:pPr>
            <w:pStyle w:val="723B876C6C0A44C8A283E7B883B5029010"/>
          </w:pPr>
          <w:r w:rsidRPr="00716B4C">
            <w:rPr>
              <w:rStyle w:val="PlaceholderText"/>
            </w:rPr>
            <w:t>Click or tap here to enter text.</w:t>
          </w:r>
        </w:p>
      </w:docPartBody>
    </w:docPart>
    <w:docPart>
      <w:docPartPr>
        <w:name w:val="3C00DF9F125248E5B2D20287C7631050"/>
        <w:category>
          <w:name w:val="General"/>
          <w:gallery w:val="placeholder"/>
        </w:category>
        <w:types>
          <w:type w:val="bbPlcHdr"/>
        </w:types>
        <w:behaviors>
          <w:behavior w:val="content"/>
        </w:behaviors>
        <w:guid w:val="{E6D92F53-F725-471F-8382-F1D79DCA028B}"/>
      </w:docPartPr>
      <w:docPartBody>
        <w:p w:rsidR="001D6D39" w:rsidRDefault="00E90F52" w:rsidP="00E90F52">
          <w:pPr>
            <w:pStyle w:val="3C00DF9F125248E5B2D20287C763105010"/>
          </w:pPr>
          <w:r w:rsidRPr="00716B4C">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5B0D2AD6-2D65-48E9-932B-A40C25B546F4}"/>
      </w:docPartPr>
      <w:docPartBody>
        <w:p w:rsidR="001D6D39" w:rsidRDefault="00E90F52" w:rsidP="00E90F52">
          <w:pPr>
            <w:pStyle w:val="DefaultPlaceholder-18540134398"/>
          </w:pPr>
          <w:r w:rsidRPr="00716B4C">
            <w:rPr>
              <w:rStyle w:val="PlaceholderText"/>
            </w:rPr>
            <w:t>Choose an item.</w:t>
          </w:r>
        </w:p>
      </w:docPartBody>
    </w:docPart>
    <w:docPart>
      <w:docPartPr>
        <w:name w:val="3A5EDF7C1C33440E8085B97552057055"/>
        <w:category>
          <w:name w:val="General"/>
          <w:gallery w:val="placeholder"/>
        </w:category>
        <w:types>
          <w:type w:val="bbPlcHdr"/>
        </w:types>
        <w:behaviors>
          <w:behavior w:val="content"/>
        </w:behaviors>
        <w:guid w:val="{1DCC3965-0DD5-459D-9731-839108A0FFEE}"/>
      </w:docPartPr>
      <w:docPartBody>
        <w:p w:rsidR="001D6D39" w:rsidRDefault="00E90F52" w:rsidP="00E90F52">
          <w:pPr>
            <w:pStyle w:val="3A5EDF7C1C33440E8085B975520570559"/>
          </w:pPr>
          <w:r w:rsidRPr="00716B4C">
            <w:rPr>
              <w:rStyle w:val="PlaceholderText"/>
            </w:rPr>
            <w:t>Click or tap to enter a date.</w:t>
          </w:r>
        </w:p>
      </w:docPartBody>
    </w:docPart>
    <w:docPart>
      <w:docPartPr>
        <w:name w:val="B6444C16DFBD4F6E804AA435F14DC36A"/>
        <w:category>
          <w:name w:val="General"/>
          <w:gallery w:val="placeholder"/>
        </w:category>
        <w:types>
          <w:type w:val="bbPlcHdr"/>
        </w:types>
        <w:behaviors>
          <w:behavior w:val="content"/>
        </w:behaviors>
        <w:guid w:val="{75107903-F53E-47B9-9856-91EE7B916627}"/>
      </w:docPartPr>
      <w:docPartBody>
        <w:p w:rsidR="001D6D39" w:rsidRDefault="00E90F52" w:rsidP="00E90F52">
          <w:pPr>
            <w:pStyle w:val="B6444C16DFBD4F6E804AA435F14DC36A9"/>
          </w:pPr>
          <w:r w:rsidRPr="00716B4C">
            <w:rPr>
              <w:rStyle w:val="PlaceholderText"/>
            </w:rPr>
            <w:t>Choose an item.</w:t>
          </w:r>
        </w:p>
      </w:docPartBody>
    </w:docPart>
    <w:docPart>
      <w:docPartPr>
        <w:name w:val="B3DF3CB5F6CA488598FB7E176AF1A1CE"/>
        <w:category>
          <w:name w:val="General"/>
          <w:gallery w:val="placeholder"/>
        </w:category>
        <w:types>
          <w:type w:val="bbPlcHdr"/>
        </w:types>
        <w:behaviors>
          <w:behavior w:val="content"/>
        </w:behaviors>
        <w:guid w:val="{ECDBCF5C-0DF4-447C-BB01-0436888C56F2}"/>
      </w:docPartPr>
      <w:docPartBody>
        <w:p w:rsidR="001D6D39" w:rsidRDefault="00E90F52" w:rsidP="00E90F52">
          <w:pPr>
            <w:pStyle w:val="B3DF3CB5F6CA488598FB7E176AF1A1CE9"/>
          </w:pPr>
          <w:r w:rsidRPr="00716B4C">
            <w:rPr>
              <w:rStyle w:val="PlaceholderText"/>
            </w:rPr>
            <w:t>Choose an item.</w:t>
          </w:r>
        </w:p>
      </w:docPartBody>
    </w:docPart>
    <w:docPart>
      <w:docPartPr>
        <w:name w:val="98ED892F7E6C4372BD0D51F4E2184800"/>
        <w:category>
          <w:name w:val="General"/>
          <w:gallery w:val="placeholder"/>
        </w:category>
        <w:types>
          <w:type w:val="bbPlcHdr"/>
        </w:types>
        <w:behaviors>
          <w:behavior w:val="content"/>
        </w:behaviors>
        <w:guid w:val="{E14E2348-ADBA-4609-B691-936A8A1673F3}"/>
      </w:docPartPr>
      <w:docPartBody>
        <w:p w:rsidR="00E90F52" w:rsidRDefault="00E90F52" w:rsidP="00E90F52">
          <w:pPr>
            <w:pStyle w:val="98ED892F7E6C4372BD0D51F4E21848004"/>
          </w:pPr>
          <w:r w:rsidRPr="00F04924">
            <w:rPr>
              <w:rStyle w:val="PlaceholderText"/>
            </w:rPr>
            <w:t>Click here to enter text.</w:t>
          </w:r>
        </w:p>
      </w:docPartBody>
    </w:docPart>
    <w:docPart>
      <w:docPartPr>
        <w:name w:val="850138A613B84FCEB9182B0A65297D92"/>
        <w:category>
          <w:name w:val="General"/>
          <w:gallery w:val="placeholder"/>
        </w:category>
        <w:types>
          <w:type w:val="bbPlcHdr"/>
        </w:types>
        <w:behaviors>
          <w:behavior w:val="content"/>
        </w:behaviors>
        <w:guid w:val="{96DD1139-8A08-4460-A727-E49AA446236C}"/>
      </w:docPartPr>
      <w:docPartBody>
        <w:p w:rsidR="00E90F52" w:rsidRDefault="00E90F52" w:rsidP="00E90F52">
          <w:pPr>
            <w:pStyle w:val="850138A613B84FCEB9182B0A65297D924"/>
          </w:pPr>
          <w:r w:rsidRPr="00F04924">
            <w:rPr>
              <w:rStyle w:val="PlaceholderText"/>
            </w:rPr>
            <w:t>Click here to enter text.</w:t>
          </w:r>
        </w:p>
      </w:docPartBody>
    </w:docPart>
    <w:docPart>
      <w:docPartPr>
        <w:name w:val="7C875A1924DF4C82939E46AB3AA73DB3"/>
        <w:category>
          <w:name w:val="General"/>
          <w:gallery w:val="placeholder"/>
        </w:category>
        <w:types>
          <w:type w:val="bbPlcHdr"/>
        </w:types>
        <w:behaviors>
          <w:behavior w:val="content"/>
        </w:behaviors>
        <w:guid w:val="{31AC0E00-6DDA-452C-B4CC-B53558CDD7F2}"/>
      </w:docPartPr>
      <w:docPartBody>
        <w:p w:rsidR="00E90F52" w:rsidRDefault="00AF2FD5" w:rsidP="00AF2FD5">
          <w:pPr>
            <w:pStyle w:val="7C875A1924DF4C82939E46AB3AA73DB3"/>
          </w:pPr>
          <w:r w:rsidRPr="00F04924">
            <w:rPr>
              <w:rStyle w:val="PlaceholderText"/>
            </w:rPr>
            <w:t>Click here to enter text.</w:t>
          </w:r>
        </w:p>
      </w:docPartBody>
    </w:docPart>
    <w:docPart>
      <w:docPartPr>
        <w:name w:val="952BC940AD234E6EA34440BDC0DE1CFD"/>
        <w:category>
          <w:name w:val="General"/>
          <w:gallery w:val="placeholder"/>
        </w:category>
        <w:types>
          <w:type w:val="bbPlcHdr"/>
        </w:types>
        <w:behaviors>
          <w:behavior w:val="content"/>
        </w:behaviors>
        <w:guid w:val="{11DFD86E-D887-490F-96E1-E1AE3E43F991}"/>
      </w:docPartPr>
      <w:docPartBody>
        <w:p w:rsidR="00E90F52" w:rsidRDefault="00E90F52" w:rsidP="00E90F52">
          <w:pPr>
            <w:pStyle w:val="952BC940AD234E6EA34440BDC0DE1CFD2"/>
          </w:pPr>
          <w:r w:rsidRPr="00F04924">
            <w:rPr>
              <w:rStyle w:val="PlaceholderText"/>
            </w:rPr>
            <w:t>Click here to enter text.</w:t>
          </w:r>
        </w:p>
      </w:docPartBody>
    </w:docPart>
    <w:docPart>
      <w:docPartPr>
        <w:name w:val="E2E3DEAC5A1847BCB07DA7E2F8F6CC43"/>
        <w:category>
          <w:name w:val="General"/>
          <w:gallery w:val="placeholder"/>
        </w:category>
        <w:types>
          <w:type w:val="bbPlcHdr"/>
        </w:types>
        <w:behaviors>
          <w:behavior w:val="content"/>
        </w:behaviors>
        <w:guid w:val="{E7E32CC6-6D07-47AF-9C24-48B2A0A488A5}"/>
      </w:docPartPr>
      <w:docPartBody>
        <w:p w:rsidR="00D826BC" w:rsidRDefault="001F5304" w:rsidP="001F5304">
          <w:pPr>
            <w:pStyle w:val="E2E3DEAC5A1847BCB07DA7E2F8F6CC43"/>
          </w:pPr>
          <w:r w:rsidRPr="00F0492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98"/>
    <w:rsid w:val="00065256"/>
    <w:rsid w:val="001101C8"/>
    <w:rsid w:val="001D6D39"/>
    <w:rsid w:val="001F5304"/>
    <w:rsid w:val="002A3D0F"/>
    <w:rsid w:val="0031072A"/>
    <w:rsid w:val="004E499B"/>
    <w:rsid w:val="006C3698"/>
    <w:rsid w:val="00713CBD"/>
    <w:rsid w:val="00772ABF"/>
    <w:rsid w:val="00AE7A93"/>
    <w:rsid w:val="00AF2FD5"/>
    <w:rsid w:val="00B218FD"/>
    <w:rsid w:val="00C21426"/>
    <w:rsid w:val="00C82DEF"/>
    <w:rsid w:val="00CB6C95"/>
    <w:rsid w:val="00D826BC"/>
    <w:rsid w:val="00E35A55"/>
    <w:rsid w:val="00E90F52"/>
    <w:rsid w:val="00EA5F1D"/>
    <w:rsid w:val="00EA755A"/>
    <w:rsid w:val="00F33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304"/>
    <w:rPr>
      <w:rFonts w:cs="Times New Roman"/>
      <w:color w:val="808080"/>
    </w:rPr>
  </w:style>
  <w:style w:type="paragraph" w:customStyle="1" w:styleId="1F16975210C746B2BBEA77442346B30C">
    <w:name w:val="1F16975210C746B2BBEA77442346B30C"/>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
    <w:name w:val="A1B621A13AA94E48B18E08D64B022641"/>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1">
    <w:name w:val="1F16975210C746B2BBEA77442346B30C1"/>
    <w:rsid w:val="006C3698"/>
    <w:pPr>
      <w:spacing w:before="60" w:after="20" w:line="240" w:lineRule="auto"/>
    </w:pPr>
    <w:rPr>
      <w:rFonts w:ascii="Calibri" w:eastAsia="Times New Roman" w:hAnsi="Calibri" w:cs="Times New Roman"/>
      <w:sz w:val="20"/>
      <w:lang w:eastAsia="en-US"/>
    </w:rPr>
  </w:style>
  <w:style w:type="paragraph" w:customStyle="1" w:styleId="0CFB54FF17D04C46BC38C0C761170C61">
    <w:name w:val="0CFB54FF17D04C46BC38C0C761170C61"/>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1">
    <w:name w:val="A1B621A13AA94E48B18E08D64B0226411"/>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2">
    <w:name w:val="1F16975210C746B2BBEA77442346B30C2"/>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2">
    <w:name w:val="A1B621A13AA94E48B18E08D64B0226412"/>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3">
    <w:name w:val="1F16975210C746B2BBEA77442346B30C3"/>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3">
    <w:name w:val="A1B621A13AA94E48B18E08D64B0226413"/>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4">
    <w:name w:val="1F16975210C746B2BBEA77442346B30C4"/>
    <w:rsid w:val="006C3698"/>
    <w:pPr>
      <w:spacing w:before="60" w:after="20" w:line="240" w:lineRule="auto"/>
    </w:pPr>
    <w:rPr>
      <w:rFonts w:ascii="Calibri" w:eastAsia="Times New Roman" w:hAnsi="Calibri" w:cs="Times New Roman"/>
      <w:sz w:val="20"/>
      <w:lang w:eastAsia="en-US"/>
    </w:rPr>
  </w:style>
  <w:style w:type="paragraph" w:customStyle="1" w:styleId="4AF896117183403286DFCEF95246F94E">
    <w:name w:val="4AF896117183403286DFCEF95246F94E"/>
    <w:rsid w:val="006C3698"/>
  </w:style>
  <w:style w:type="paragraph" w:customStyle="1" w:styleId="4C44DF0382614D378C33B8603C84BD4B">
    <w:name w:val="4C44DF0382614D378C33B8603C84BD4B"/>
    <w:rsid w:val="006C3698"/>
    <w:pPr>
      <w:spacing w:before="60" w:after="20" w:line="240" w:lineRule="auto"/>
    </w:pPr>
    <w:rPr>
      <w:rFonts w:ascii="Calibri" w:eastAsia="Times New Roman" w:hAnsi="Calibri" w:cs="Times New Roman"/>
      <w:sz w:val="20"/>
      <w:lang w:eastAsia="en-US"/>
    </w:rPr>
  </w:style>
  <w:style w:type="paragraph" w:customStyle="1" w:styleId="54FC6FC3B69F4828ADDAD4D7703A8B67">
    <w:name w:val="54FC6FC3B69F4828ADDAD4D7703A8B67"/>
    <w:rsid w:val="006C3698"/>
  </w:style>
  <w:style w:type="paragraph" w:customStyle="1" w:styleId="54FC6FC3B69F4828ADDAD4D7703A8B671">
    <w:name w:val="54FC6FC3B69F4828ADDAD4D7703A8B671"/>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1">
    <w:name w:val="4C44DF0382614D378C33B8603C84BD4B1"/>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2">
    <w:name w:val="54FC6FC3B69F4828ADDAD4D7703A8B672"/>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2">
    <w:name w:val="4C44DF0382614D378C33B8603C84BD4B2"/>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3">
    <w:name w:val="54FC6FC3B69F4828ADDAD4D7703A8B673"/>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3">
    <w:name w:val="4C44DF0382614D378C33B8603C84BD4B3"/>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4">
    <w:name w:val="54FC6FC3B69F4828ADDAD4D7703A8B674"/>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4">
    <w:name w:val="4C44DF0382614D378C33B8603C84BD4B4"/>
    <w:rsid w:val="00CB6C95"/>
    <w:pPr>
      <w:spacing w:before="60" w:after="20" w:line="240" w:lineRule="auto"/>
    </w:pPr>
    <w:rPr>
      <w:rFonts w:ascii="Calibri" w:eastAsia="Times New Roman" w:hAnsi="Calibri" w:cs="Times New Roman"/>
      <w:sz w:val="20"/>
      <w:lang w:eastAsia="en-US"/>
    </w:rPr>
  </w:style>
  <w:style w:type="paragraph" w:customStyle="1" w:styleId="614DE86144594293BBADA34FF743FBDE">
    <w:name w:val="614DE86144594293BBADA34FF743FBDE"/>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5">
    <w:name w:val="54FC6FC3B69F4828ADDAD4D7703A8B675"/>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5">
    <w:name w:val="4C44DF0382614D378C33B8603C84BD4B5"/>
    <w:rsid w:val="00CB6C95"/>
    <w:pPr>
      <w:spacing w:before="60" w:after="20" w:line="240" w:lineRule="auto"/>
    </w:pPr>
    <w:rPr>
      <w:rFonts w:ascii="Calibri" w:eastAsia="Times New Roman" w:hAnsi="Calibri" w:cs="Times New Roman"/>
      <w:sz w:val="20"/>
      <w:lang w:eastAsia="en-US"/>
    </w:rPr>
  </w:style>
  <w:style w:type="paragraph" w:customStyle="1" w:styleId="614DE86144594293BBADA34FF743FBDE1">
    <w:name w:val="614DE86144594293BBADA34FF743FBDE1"/>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
    <w:name w:val="1FB27EA844BD4F05B6B5A3641FC35BA7"/>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6">
    <w:name w:val="54FC6FC3B69F4828ADDAD4D7703A8B676"/>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6">
    <w:name w:val="4C44DF0382614D378C33B8603C84BD4B6"/>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1">
    <w:name w:val="1FB27EA844BD4F05B6B5A3641FC35BA71"/>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7">
    <w:name w:val="54FC6FC3B69F4828ADDAD4D7703A8B677"/>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7">
    <w:name w:val="4C44DF0382614D378C33B8603C84BD4B7"/>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2">
    <w:name w:val="1FB27EA844BD4F05B6B5A3641FC35BA72"/>
    <w:rsid w:val="00CB6C95"/>
    <w:pPr>
      <w:spacing w:before="60" w:after="20" w:line="240" w:lineRule="auto"/>
    </w:pPr>
    <w:rPr>
      <w:rFonts w:ascii="Calibri" w:eastAsia="Times New Roman" w:hAnsi="Calibri" w:cs="Times New Roman"/>
      <w:sz w:val="20"/>
      <w:lang w:eastAsia="en-US"/>
    </w:rPr>
  </w:style>
  <w:style w:type="paragraph" w:customStyle="1" w:styleId="4C5CCA1982CE4B3791C613FA667A4BC7">
    <w:name w:val="4C5CCA1982CE4B3791C613FA667A4BC7"/>
    <w:rsid w:val="00CB6C95"/>
    <w:pPr>
      <w:spacing w:before="60" w:after="20" w:line="240" w:lineRule="auto"/>
    </w:pPr>
    <w:rPr>
      <w:rFonts w:ascii="Calibri" w:eastAsia="Times New Roman" w:hAnsi="Calibri" w:cs="Times New Roman"/>
      <w:sz w:val="20"/>
      <w:lang w:eastAsia="en-US"/>
    </w:rPr>
  </w:style>
  <w:style w:type="paragraph" w:customStyle="1" w:styleId="723B876C6C0A44C8A283E7B883B50290">
    <w:name w:val="723B876C6C0A44C8A283E7B883B50290"/>
    <w:rsid w:val="00CB6C95"/>
    <w:pPr>
      <w:spacing w:before="60" w:after="20" w:line="240" w:lineRule="auto"/>
    </w:pPr>
    <w:rPr>
      <w:rFonts w:ascii="Calibri" w:eastAsia="Times New Roman" w:hAnsi="Calibri" w:cs="Times New Roman"/>
      <w:sz w:val="20"/>
      <w:lang w:eastAsia="en-US"/>
    </w:rPr>
  </w:style>
  <w:style w:type="paragraph" w:customStyle="1" w:styleId="3C00DF9F125248E5B2D20287C7631050">
    <w:name w:val="3C00DF9F125248E5B2D20287C7631050"/>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8">
    <w:name w:val="54FC6FC3B69F4828ADDAD4D7703A8B678"/>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8">
    <w:name w:val="4C44DF0382614D378C33B8603C84BD4B8"/>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3">
    <w:name w:val="1FB27EA844BD4F05B6B5A3641FC35BA73"/>
    <w:rsid w:val="00CB6C95"/>
    <w:pPr>
      <w:spacing w:before="60" w:after="20" w:line="240" w:lineRule="auto"/>
    </w:pPr>
    <w:rPr>
      <w:rFonts w:ascii="Calibri" w:eastAsia="Times New Roman" w:hAnsi="Calibri" w:cs="Times New Roman"/>
      <w:sz w:val="20"/>
      <w:lang w:eastAsia="en-US"/>
    </w:rPr>
  </w:style>
  <w:style w:type="paragraph" w:customStyle="1" w:styleId="4C5CCA1982CE4B3791C613FA667A4BC71">
    <w:name w:val="4C5CCA1982CE4B3791C613FA667A4BC71"/>
    <w:rsid w:val="00CB6C95"/>
    <w:pPr>
      <w:spacing w:before="60" w:after="20" w:line="240" w:lineRule="auto"/>
    </w:pPr>
    <w:rPr>
      <w:rFonts w:ascii="Calibri" w:eastAsia="Times New Roman" w:hAnsi="Calibri" w:cs="Times New Roman"/>
      <w:sz w:val="20"/>
      <w:lang w:eastAsia="en-US"/>
    </w:rPr>
  </w:style>
  <w:style w:type="paragraph" w:customStyle="1" w:styleId="723B876C6C0A44C8A283E7B883B502901">
    <w:name w:val="723B876C6C0A44C8A283E7B883B502901"/>
    <w:rsid w:val="00CB6C95"/>
    <w:pPr>
      <w:spacing w:before="60" w:after="20" w:line="240" w:lineRule="auto"/>
    </w:pPr>
    <w:rPr>
      <w:rFonts w:ascii="Calibri" w:eastAsia="Times New Roman" w:hAnsi="Calibri" w:cs="Times New Roman"/>
      <w:sz w:val="20"/>
      <w:lang w:eastAsia="en-US"/>
    </w:rPr>
  </w:style>
  <w:style w:type="paragraph" w:customStyle="1" w:styleId="3C00DF9F125248E5B2D20287C76310501">
    <w:name w:val="3C00DF9F125248E5B2D20287C76310501"/>
    <w:rsid w:val="00CB6C95"/>
    <w:pPr>
      <w:spacing w:before="60" w:after="20" w:line="240" w:lineRule="auto"/>
    </w:pPr>
    <w:rPr>
      <w:rFonts w:ascii="Calibri" w:eastAsia="Times New Roman" w:hAnsi="Calibri" w:cs="Times New Roman"/>
      <w:sz w:val="20"/>
      <w:lang w:eastAsia="en-US"/>
    </w:rPr>
  </w:style>
  <w:style w:type="paragraph" w:customStyle="1" w:styleId="3A5EDF7C1C33440E8085B97552057055">
    <w:name w:val="3A5EDF7C1C33440E8085B97552057055"/>
    <w:rsid w:val="00CB6C95"/>
    <w:pPr>
      <w:spacing w:before="60" w:after="20" w:line="240" w:lineRule="auto"/>
    </w:pPr>
    <w:rPr>
      <w:rFonts w:ascii="Calibri" w:eastAsia="Times New Roman" w:hAnsi="Calibri" w:cs="Times New Roman"/>
      <w:sz w:val="20"/>
      <w:lang w:eastAsia="en-US"/>
    </w:rPr>
  </w:style>
  <w:style w:type="paragraph" w:customStyle="1" w:styleId="B6444C16DFBD4F6E804AA435F14DC36A">
    <w:name w:val="B6444C16DFBD4F6E804AA435F14DC36A"/>
    <w:rsid w:val="00CB6C95"/>
    <w:pPr>
      <w:spacing w:before="60" w:after="20" w:line="240" w:lineRule="auto"/>
    </w:pPr>
    <w:rPr>
      <w:rFonts w:ascii="Calibri" w:eastAsia="Times New Roman" w:hAnsi="Calibri" w:cs="Times New Roman"/>
      <w:sz w:val="20"/>
      <w:lang w:eastAsia="en-US"/>
    </w:rPr>
  </w:style>
  <w:style w:type="paragraph" w:customStyle="1" w:styleId="B3DF3CB5F6CA488598FB7E176AF1A1CE">
    <w:name w:val="B3DF3CB5F6CA488598FB7E176AF1A1CE"/>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9">
    <w:name w:val="54FC6FC3B69F4828ADDAD4D7703A8B679"/>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9">
    <w:name w:val="4C44DF0382614D378C33B8603C84BD4B9"/>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2">
    <w:name w:val="614DE86144594293BBADA34FF743FBDE2"/>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4">
    <w:name w:val="1FB27EA844BD4F05B6B5A3641FC35BA74"/>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2">
    <w:name w:val="4C5CCA1982CE4B3791C613FA667A4BC72"/>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2">
    <w:name w:val="723B876C6C0A44C8A283E7B883B502902"/>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2">
    <w:name w:val="3C00DF9F125248E5B2D20287C76310502"/>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1">
    <w:name w:val="3A5EDF7C1C33440E8085B975520570551"/>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1">
    <w:name w:val="B6444C16DFBD4F6E804AA435F14DC36A1"/>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1">
    <w:name w:val="B3DF3CB5F6CA488598FB7E176AF1A1CE1"/>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
    <w:name w:val="DefaultPlaceholder_-1854013439"/>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
    <w:name w:val="DefaultPlaceholder_-1854013440"/>
    <w:rsid w:val="00AF2FD5"/>
    <w:pPr>
      <w:spacing w:before="60" w:after="20" w:line="240" w:lineRule="auto"/>
    </w:pPr>
    <w:rPr>
      <w:rFonts w:ascii="Calibri" w:eastAsia="Times New Roman" w:hAnsi="Calibri" w:cs="Times New Roman"/>
      <w:sz w:val="20"/>
      <w:lang w:eastAsia="en-US"/>
    </w:rPr>
  </w:style>
  <w:style w:type="paragraph" w:customStyle="1" w:styleId="2FB47A51BB10446DAE8E0493377E2670">
    <w:name w:val="2FB47A51BB10446DAE8E0493377E2670"/>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0">
    <w:name w:val="54FC6FC3B69F4828ADDAD4D7703A8B6710"/>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0">
    <w:name w:val="4C44DF0382614D378C33B8603C84BD4B10"/>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3">
    <w:name w:val="614DE86144594293BBADA34FF743FBDE3"/>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5">
    <w:name w:val="1FB27EA844BD4F05B6B5A3641FC35BA75"/>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3">
    <w:name w:val="4C5CCA1982CE4B3791C613FA667A4BC73"/>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3">
    <w:name w:val="723B876C6C0A44C8A283E7B883B502903"/>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3">
    <w:name w:val="3C00DF9F125248E5B2D20287C76310503"/>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2">
    <w:name w:val="3A5EDF7C1C33440E8085B975520570552"/>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2">
    <w:name w:val="B6444C16DFBD4F6E804AA435F14DC36A2"/>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2">
    <w:name w:val="B3DF3CB5F6CA488598FB7E176AF1A1CE2"/>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1">
    <w:name w:val="DefaultPlaceholder_-18540134391"/>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1">
    <w:name w:val="DefaultPlaceholder_-18540134401"/>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
    <w:name w:val="8DB5E56E7B1E40E5A5E1EBA5EE632920"/>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1">
    <w:name w:val="54FC6FC3B69F4828ADDAD4D7703A8B6711"/>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1">
    <w:name w:val="4C44DF0382614D378C33B8603C84BD4B11"/>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4">
    <w:name w:val="614DE86144594293BBADA34FF743FBDE4"/>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6">
    <w:name w:val="1FB27EA844BD4F05B6B5A3641FC35BA76"/>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4">
    <w:name w:val="4C5CCA1982CE4B3791C613FA667A4BC74"/>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4">
    <w:name w:val="723B876C6C0A44C8A283E7B883B502904"/>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4">
    <w:name w:val="3C00DF9F125248E5B2D20287C76310504"/>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3">
    <w:name w:val="3A5EDF7C1C33440E8085B975520570553"/>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3">
    <w:name w:val="B6444C16DFBD4F6E804AA435F14DC36A3"/>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3">
    <w:name w:val="B3DF3CB5F6CA488598FB7E176AF1A1CE3"/>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2">
    <w:name w:val="DefaultPlaceholder_-18540134392"/>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2">
    <w:name w:val="DefaultPlaceholder_-18540134402"/>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1">
    <w:name w:val="8DB5E56E7B1E40E5A5E1EBA5EE6329201"/>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2">
    <w:name w:val="54FC6FC3B69F4828ADDAD4D7703A8B6712"/>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2">
    <w:name w:val="4C44DF0382614D378C33B8603C84BD4B12"/>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5">
    <w:name w:val="614DE86144594293BBADA34FF743FBDE5"/>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7">
    <w:name w:val="1FB27EA844BD4F05B6B5A3641FC35BA77"/>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5">
    <w:name w:val="4C5CCA1982CE4B3791C613FA667A4BC75"/>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5">
    <w:name w:val="723B876C6C0A44C8A283E7B883B502905"/>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5">
    <w:name w:val="3C00DF9F125248E5B2D20287C76310505"/>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4">
    <w:name w:val="3A5EDF7C1C33440E8085B975520570554"/>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4">
    <w:name w:val="B6444C16DFBD4F6E804AA435F14DC36A4"/>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4">
    <w:name w:val="B3DF3CB5F6CA488598FB7E176AF1A1CE4"/>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3">
    <w:name w:val="DefaultPlaceholder_-18540134393"/>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3">
    <w:name w:val="DefaultPlaceholder_-18540134403"/>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2">
    <w:name w:val="8DB5E56E7B1E40E5A5E1EBA5EE6329202"/>
    <w:rsid w:val="00AF2FD5"/>
    <w:pPr>
      <w:spacing w:after="0" w:line="240" w:lineRule="auto"/>
      <w:ind w:left="720"/>
      <w:contextualSpacing/>
    </w:pPr>
    <w:rPr>
      <w:rFonts w:eastAsia="Times New Roman" w:cs="Times New Roman"/>
      <w:sz w:val="24"/>
      <w:szCs w:val="24"/>
      <w:lang w:eastAsia="en-US"/>
    </w:rPr>
  </w:style>
  <w:style w:type="paragraph" w:customStyle="1" w:styleId="21107334C4FD47A8B93A36E2C64D4823">
    <w:name w:val="21107334C4FD47A8B93A36E2C64D4823"/>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3">
    <w:name w:val="54FC6FC3B69F4828ADDAD4D7703A8B6713"/>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3">
    <w:name w:val="4C44DF0382614D378C33B8603C84BD4B13"/>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6">
    <w:name w:val="614DE86144594293BBADA34FF743FBDE6"/>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8">
    <w:name w:val="1FB27EA844BD4F05B6B5A3641FC35BA78"/>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6">
    <w:name w:val="4C5CCA1982CE4B3791C613FA667A4BC76"/>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6">
    <w:name w:val="723B876C6C0A44C8A283E7B883B502906"/>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6">
    <w:name w:val="3C00DF9F125248E5B2D20287C76310506"/>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5">
    <w:name w:val="3A5EDF7C1C33440E8085B975520570555"/>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5">
    <w:name w:val="B6444C16DFBD4F6E804AA435F14DC36A5"/>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5">
    <w:name w:val="B3DF3CB5F6CA488598FB7E176AF1A1CE5"/>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4">
    <w:name w:val="DefaultPlaceholder_-18540134394"/>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4">
    <w:name w:val="DefaultPlaceholder_-18540134404"/>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3">
    <w:name w:val="8DB5E56E7B1E40E5A5E1EBA5EE6329203"/>
    <w:rsid w:val="00AF2FD5"/>
    <w:pPr>
      <w:spacing w:after="0" w:line="240" w:lineRule="auto"/>
      <w:ind w:left="720"/>
      <w:contextualSpacing/>
    </w:pPr>
    <w:rPr>
      <w:rFonts w:eastAsia="Times New Roman" w:cs="Times New Roman"/>
      <w:sz w:val="24"/>
      <w:szCs w:val="24"/>
      <w:lang w:eastAsia="en-US"/>
    </w:rPr>
  </w:style>
  <w:style w:type="paragraph" w:customStyle="1" w:styleId="21107334C4FD47A8B93A36E2C64D48231">
    <w:name w:val="21107334C4FD47A8B93A36E2C64D48231"/>
    <w:rsid w:val="00AF2FD5"/>
    <w:pPr>
      <w:spacing w:after="0" w:line="240" w:lineRule="auto"/>
      <w:ind w:left="720"/>
      <w:contextualSpacing/>
    </w:pPr>
    <w:rPr>
      <w:rFonts w:eastAsia="Times New Roman" w:cs="Times New Roman"/>
      <w:sz w:val="24"/>
      <w:szCs w:val="24"/>
      <w:lang w:eastAsia="en-US"/>
    </w:rPr>
  </w:style>
  <w:style w:type="paragraph" w:customStyle="1" w:styleId="98ED892F7E6C4372BD0D51F4E2184800">
    <w:name w:val="98ED892F7E6C4372BD0D51F4E2184800"/>
    <w:rsid w:val="00AF2FD5"/>
    <w:pPr>
      <w:spacing w:after="0" w:line="240" w:lineRule="auto"/>
      <w:ind w:left="720"/>
      <w:contextualSpacing/>
    </w:pPr>
    <w:rPr>
      <w:rFonts w:eastAsia="Times New Roman" w:cs="Times New Roman"/>
      <w:sz w:val="24"/>
      <w:szCs w:val="24"/>
      <w:lang w:eastAsia="en-US"/>
    </w:rPr>
  </w:style>
  <w:style w:type="paragraph" w:customStyle="1" w:styleId="850138A613B84FCEB9182B0A65297D92">
    <w:name w:val="850138A613B84FCEB9182B0A65297D92"/>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4">
    <w:name w:val="54FC6FC3B69F4828ADDAD4D7703A8B6714"/>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4">
    <w:name w:val="4C44DF0382614D378C33B8603C84BD4B14"/>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7">
    <w:name w:val="614DE86144594293BBADA34FF743FBDE7"/>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9">
    <w:name w:val="1FB27EA844BD4F05B6B5A3641FC35BA79"/>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7">
    <w:name w:val="4C5CCA1982CE4B3791C613FA667A4BC77"/>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7">
    <w:name w:val="723B876C6C0A44C8A283E7B883B502907"/>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7">
    <w:name w:val="3C00DF9F125248E5B2D20287C76310507"/>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6">
    <w:name w:val="3A5EDF7C1C33440E8085B975520570556"/>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6">
    <w:name w:val="B6444C16DFBD4F6E804AA435F14DC36A6"/>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6">
    <w:name w:val="B3DF3CB5F6CA488598FB7E176AF1A1CE6"/>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5">
    <w:name w:val="DefaultPlaceholder_-18540134395"/>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5">
    <w:name w:val="DefaultPlaceholder_-18540134405"/>
    <w:rsid w:val="00AF2FD5"/>
    <w:pPr>
      <w:spacing w:before="60" w:after="20" w:line="240" w:lineRule="auto"/>
    </w:pPr>
    <w:rPr>
      <w:rFonts w:ascii="Calibri" w:eastAsia="Times New Roman" w:hAnsi="Calibri" w:cs="Times New Roman"/>
      <w:sz w:val="20"/>
      <w:lang w:eastAsia="en-US"/>
    </w:rPr>
  </w:style>
  <w:style w:type="paragraph" w:customStyle="1" w:styleId="B245162DDDB34BDBAF19EAC447071DFF">
    <w:name w:val="B245162DDDB34BDBAF19EAC447071DFF"/>
    <w:rsid w:val="00AF2FD5"/>
    <w:pPr>
      <w:spacing w:before="60" w:after="20" w:line="240" w:lineRule="auto"/>
    </w:pPr>
    <w:rPr>
      <w:rFonts w:ascii="Calibri" w:eastAsia="Times New Roman" w:hAnsi="Calibri" w:cs="Times New Roman"/>
      <w:sz w:val="20"/>
      <w:lang w:eastAsia="en-US"/>
    </w:rPr>
  </w:style>
  <w:style w:type="paragraph" w:customStyle="1" w:styleId="98ED892F7E6C4372BD0D51F4E21848001">
    <w:name w:val="98ED892F7E6C4372BD0D51F4E21848001"/>
    <w:rsid w:val="00AF2FD5"/>
    <w:pPr>
      <w:spacing w:after="0" w:line="240" w:lineRule="auto"/>
      <w:ind w:left="720"/>
      <w:contextualSpacing/>
    </w:pPr>
    <w:rPr>
      <w:rFonts w:eastAsia="Times New Roman" w:cs="Times New Roman"/>
      <w:sz w:val="24"/>
      <w:szCs w:val="24"/>
      <w:lang w:eastAsia="en-US"/>
    </w:rPr>
  </w:style>
  <w:style w:type="paragraph" w:customStyle="1" w:styleId="850138A613B84FCEB9182B0A65297D921">
    <w:name w:val="850138A613B84FCEB9182B0A65297D921"/>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5">
    <w:name w:val="54FC6FC3B69F4828ADDAD4D7703A8B6715"/>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5">
    <w:name w:val="4C44DF0382614D378C33B8603C84BD4B15"/>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8">
    <w:name w:val="614DE86144594293BBADA34FF743FBDE8"/>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10">
    <w:name w:val="1FB27EA844BD4F05B6B5A3641FC35BA710"/>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8">
    <w:name w:val="4C5CCA1982CE4B3791C613FA667A4BC78"/>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8">
    <w:name w:val="723B876C6C0A44C8A283E7B883B502908"/>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8">
    <w:name w:val="3C00DF9F125248E5B2D20287C76310508"/>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7">
    <w:name w:val="3A5EDF7C1C33440E8085B975520570557"/>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7">
    <w:name w:val="B6444C16DFBD4F6E804AA435F14DC36A7"/>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7">
    <w:name w:val="B3DF3CB5F6CA488598FB7E176AF1A1CE7"/>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6">
    <w:name w:val="DefaultPlaceholder_-18540134396"/>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6">
    <w:name w:val="DefaultPlaceholder_-18540134406"/>
    <w:rsid w:val="00AF2FD5"/>
    <w:pPr>
      <w:spacing w:before="60" w:after="20" w:line="240" w:lineRule="auto"/>
    </w:pPr>
    <w:rPr>
      <w:rFonts w:ascii="Calibri" w:eastAsia="Times New Roman" w:hAnsi="Calibri" w:cs="Times New Roman"/>
      <w:sz w:val="20"/>
      <w:lang w:eastAsia="en-US"/>
    </w:rPr>
  </w:style>
  <w:style w:type="paragraph" w:customStyle="1" w:styleId="7C875A1924DF4C82939E46AB3AA73DB3">
    <w:name w:val="7C875A1924DF4C82939E46AB3AA73DB3"/>
    <w:rsid w:val="00AF2FD5"/>
    <w:pPr>
      <w:spacing w:after="0" w:line="240" w:lineRule="auto"/>
      <w:ind w:left="720"/>
      <w:contextualSpacing/>
    </w:pPr>
    <w:rPr>
      <w:rFonts w:eastAsia="Times New Roman" w:cs="Times New Roman"/>
      <w:sz w:val="24"/>
      <w:szCs w:val="24"/>
      <w:lang w:eastAsia="en-US"/>
    </w:rPr>
  </w:style>
  <w:style w:type="paragraph" w:customStyle="1" w:styleId="952BC940AD234E6EA34440BDC0DE1CFD">
    <w:name w:val="952BC940AD234E6EA34440BDC0DE1CFD"/>
    <w:rsid w:val="00AF2FD5"/>
    <w:pPr>
      <w:spacing w:after="0" w:line="240" w:lineRule="auto"/>
      <w:ind w:left="720"/>
      <w:contextualSpacing/>
    </w:pPr>
    <w:rPr>
      <w:rFonts w:eastAsia="Times New Roman" w:cs="Times New Roman"/>
      <w:sz w:val="24"/>
      <w:szCs w:val="24"/>
      <w:lang w:eastAsia="en-US"/>
    </w:rPr>
  </w:style>
  <w:style w:type="paragraph" w:customStyle="1" w:styleId="98ED892F7E6C4372BD0D51F4E21848002">
    <w:name w:val="98ED892F7E6C4372BD0D51F4E21848002"/>
    <w:rsid w:val="00AF2FD5"/>
    <w:pPr>
      <w:spacing w:after="0" w:line="240" w:lineRule="auto"/>
      <w:ind w:left="720"/>
      <w:contextualSpacing/>
    </w:pPr>
    <w:rPr>
      <w:rFonts w:eastAsia="Times New Roman" w:cs="Times New Roman"/>
      <w:sz w:val="24"/>
      <w:szCs w:val="24"/>
      <w:lang w:eastAsia="en-US"/>
    </w:rPr>
  </w:style>
  <w:style w:type="paragraph" w:customStyle="1" w:styleId="850138A613B84FCEB9182B0A65297D922">
    <w:name w:val="850138A613B84FCEB9182B0A65297D922"/>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6">
    <w:name w:val="54FC6FC3B69F4828ADDAD4D7703A8B6716"/>
    <w:rsid w:val="00E90F52"/>
    <w:pPr>
      <w:spacing w:before="60" w:after="20" w:line="240" w:lineRule="auto"/>
    </w:pPr>
    <w:rPr>
      <w:rFonts w:ascii="Calibri" w:eastAsia="Times New Roman" w:hAnsi="Calibri" w:cs="Times New Roman"/>
      <w:sz w:val="20"/>
      <w:lang w:eastAsia="en-US"/>
    </w:rPr>
  </w:style>
  <w:style w:type="paragraph" w:customStyle="1" w:styleId="4C44DF0382614D378C33B8603C84BD4B16">
    <w:name w:val="4C44DF0382614D378C33B8603C84BD4B16"/>
    <w:rsid w:val="00E90F52"/>
    <w:pPr>
      <w:spacing w:before="60" w:after="20" w:line="240" w:lineRule="auto"/>
    </w:pPr>
    <w:rPr>
      <w:rFonts w:ascii="Calibri" w:eastAsia="Times New Roman" w:hAnsi="Calibri" w:cs="Times New Roman"/>
      <w:sz w:val="20"/>
      <w:lang w:eastAsia="en-US"/>
    </w:rPr>
  </w:style>
  <w:style w:type="paragraph" w:customStyle="1" w:styleId="614DE86144594293BBADA34FF743FBDE9">
    <w:name w:val="614DE86144594293BBADA34FF743FBDE9"/>
    <w:rsid w:val="00E90F52"/>
    <w:pPr>
      <w:spacing w:before="60" w:after="20" w:line="240" w:lineRule="auto"/>
    </w:pPr>
    <w:rPr>
      <w:rFonts w:ascii="Calibri" w:eastAsia="Times New Roman" w:hAnsi="Calibri" w:cs="Times New Roman"/>
      <w:sz w:val="20"/>
      <w:lang w:eastAsia="en-US"/>
    </w:rPr>
  </w:style>
  <w:style w:type="paragraph" w:customStyle="1" w:styleId="1FB27EA844BD4F05B6B5A3641FC35BA711">
    <w:name w:val="1FB27EA844BD4F05B6B5A3641FC35BA711"/>
    <w:rsid w:val="00E90F52"/>
    <w:pPr>
      <w:spacing w:before="60" w:after="20" w:line="240" w:lineRule="auto"/>
    </w:pPr>
    <w:rPr>
      <w:rFonts w:ascii="Calibri" w:eastAsia="Times New Roman" w:hAnsi="Calibri" w:cs="Times New Roman"/>
      <w:sz w:val="20"/>
      <w:lang w:eastAsia="en-US"/>
    </w:rPr>
  </w:style>
  <w:style w:type="paragraph" w:customStyle="1" w:styleId="4C5CCA1982CE4B3791C613FA667A4BC79">
    <w:name w:val="4C5CCA1982CE4B3791C613FA667A4BC79"/>
    <w:rsid w:val="00E90F52"/>
    <w:pPr>
      <w:spacing w:before="60" w:after="20" w:line="240" w:lineRule="auto"/>
    </w:pPr>
    <w:rPr>
      <w:rFonts w:ascii="Calibri" w:eastAsia="Times New Roman" w:hAnsi="Calibri" w:cs="Times New Roman"/>
      <w:sz w:val="20"/>
      <w:lang w:eastAsia="en-US"/>
    </w:rPr>
  </w:style>
  <w:style w:type="paragraph" w:customStyle="1" w:styleId="723B876C6C0A44C8A283E7B883B502909">
    <w:name w:val="723B876C6C0A44C8A283E7B883B502909"/>
    <w:rsid w:val="00E90F52"/>
    <w:pPr>
      <w:spacing w:before="60" w:after="20" w:line="240" w:lineRule="auto"/>
    </w:pPr>
    <w:rPr>
      <w:rFonts w:ascii="Calibri" w:eastAsia="Times New Roman" w:hAnsi="Calibri" w:cs="Times New Roman"/>
      <w:sz w:val="20"/>
      <w:lang w:eastAsia="en-US"/>
    </w:rPr>
  </w:style>
  <w:style w:type="paragraph" w:customStyle="1" w:styleId="3C00DF9F125248E5B2D20287C76310509">
    <w:name w:val="3C00DF9F125248E5B2D20287C76310509"/>
    <w:rsid w:val="00E90F52"/>
    <w:pPr>
      <w:spacing w:before="60" w:after="20" w:line="240" w:lineRule="auto"/>
    </w:pPr>
    <w:rPr>
      <w:rFonts w:ascii="Calibri" w:eastAsia="Times New Roman" w:hAnsi="Calibri" w:cs="Times New Roman"/>
      <w:sz w:val="20"/>
      <w:lang w:eastAsia="en-US"/>
    </w:rPr>
  </w:style>
  <w:style w:type="paragraph" w:customStyle="1" w:styleId="3A5EDF7C1C33440E8085B975520570558">
    <w:name w:val="3A5EDF7C1C33440E8085B975520570558"/>
    <w:rsid w:val="00E90F52"/>
    <w:pPr>
      <w:spacing w:before="60" w:after="20" w:line="240" w:lineRule="auto"/>
    </w:pPr>
    <w:rPr>
      <w:rFonts w:ascii="Calibri" w:eastAsia="Times New Roman" w:hAnsi="Calibri" w:cs="Times New Roman"/>
      <w:sz w:val="20"/>
      <w:lang w:eastAsia="en-US"/>
    </w:rPr>
  </w:style>
  <w:style w:type="paragraph" w:customStyle="1" w:styleId="B6444C16DFBD4F6E804AA435F14DC36A8">
    <w:name w:val="B6444C16DFBD4F6E804AA435F14DC36A8"/>
    <w:rsid w:val="00E90F52"/>
    <w:pPr>
      <w:spacing w:before="60" w:after="20" w:line="240" w:lineRule="auto"/>
    </w:pPr>
    <w:rPr>
      <w:rFonts w:ascii="Calibri" w:eastAsia="Times New Roman" w:hAnsi="Calibri" w:cs="Times New Roman"/>
      <w:sz w:val="20"/>
      <w:lang w:eastAsia="en-US"/>
    </w:rPr>
  </w:style>
  <w:style w:type="paragraph" w:customStyle="1" w:styleId="B3DF3CB5F6CA488598FB7E176AF1A1CE8">
    <w:name w:val="B3DF3CB5F6CA488598FB7E176AF1A1CE8"/>
    <w:rsid w:val="00E90F52"/>
    <w:pPr>
      <w:spacing w:before="60" w:after="20" w:line="240" w:lineRule="auto"/>
    </w:pPr>
    <w:rPr>
      <w:rFonts w:ascii="Calibri" w:eastAsia="Times New Roman" w:hAnsi="Calibri" w:cs="Times New Roman"/>
      <w:sz w:val="20"/>
      <w:lang w:eastAsia="en-US"/>
    </w:rPr>
  </w:style>
  <w:style w:type="paragraph" w:customStyle="1" w:styleId="DefaultPlaceholder-18540134397">
    <w:name w:val="DefaultPlaceholder_-18540134397"/>
    <w:rsid w:val="00E90F52"/>
    <w:pPr>
      <w:spacing w:before="60" w:after="20" w:line="240" w:lineRule="auto"/>
    </w:pPr>
    <w:rPr>
      <w:rFonts w:ascii="Calibri" w:eastAsia="Times New Roman" w:hAnsi="Calibri" w:cs="Times New Roman"/>
      <w:sz w:val="20"/>
      <w:lang w:eastAsia="en-US"/>
    </w:rPr>
  </w:style>
  <w:style w:type="paragraph" w:customStyle="1" w:styleId="DefaultPlaceholder-18540134407">
    <w:name w:val="DefaultPlaceholder_-18540134407"/>
    <w:rsid w:val="00E90F52"/>
    <w:pPr>
      <w:spacing w:before="60" w:after="20" w:line="240" w:lineRule="auto"/>
    </w:pPr>
    <w:rPr>
      <w:rFonts w:ascii="Calibri" w:eastAsia="Times New Roman" w:hAnsi="Calibri" w:cs="Times New Roman"/>
      <w:sz w:val="20"/>
      <w:lang w:eastAsia="en-US"/>
    </w:rPr>
  </w:style>
  <w:style w:type="paragraph" w:customStyle="1" w:styleId="952BC940AD234E6EA34440BDC0DE1CFD1">
    <w:name w:val="952BC940AD234E6EA34440BDC0DE1CFD1"/>
    <w:rsid w:val="00E90F52"/>
    <w:pPr>
      <w:spacing w:after="0" w:line="240" w:lineRule="auto"/>
      <w:ind w:left="720"/>
      <w:contextualSpacing/>
    </w:pPr>
    <w:rPr>
      <w:rFonts w:eastAsia="Times New Roman" w:cs="Times New Roman"/>
      <w:sz w:val="24"/>
      <w:szCs w:val="24"/>
      <w:lang w:eastAsia="en-US"/>
    </w:rPr>
  </w:style>
  <w:style w:type="paragraph" w:customStyle="1" w:styleId="98ED892F7E6C4372BD0D51F4E21848003">
    <w:name w:val="98ED892F7E6C4372BD0D51F4E21848003"/>
    <w:rsid w:val="00E90F52"/>
    <w:pPr>
      <w:spacing w:after="0" w:line="240" w:lineRule="auto"/>
      <w:ind w:left="720"/>
      <w:contextualSpacing/>
    </w:pPr>
    <w:rPr>
      <w:rFonts w:eastAsia="Times New Roman" w:cs="Times New Roman"/>
      <w:sz w:val="24"/>
      <w:szCs w:val="24"/>
      <w:lang w:eastAsia="en-US"/>
    </w:rPr>
  </w:style>
  <w:style w:type="paragraph" w:customStyle="1" w:styleId="850138A613B84FCEB9182B0A65297D923">
    <w:name w:val="850138A613B84FCEB9182B0A65297D923"/>
    <w:rsid w:val="00E90F52"/>
    <w:pPr>
      <w:spacing w:after="0" w:line="240" w:lineRule="auto"/>
      <w:ind w:left="720"/>
      <w:contextualSpacing/>
    </w:pPr>
    <w:rPr>
      <w:rFonts w:eastAsia="Times New Roman" w:cs="Times New Roman"/>
      <w:sz w:val="24"/>
      <w:szCs w:val="24"/>
      <w:lang w:eastAsia="en-US"/>
    </w:rPr>
  </w:style>
  <w:style w:type="paragraph" w:customStyle="1" w:styleId="54FC6FC3B69F4828ADDAD4D7703A8B6717">
    <w:name w:val="54FC6FC3B69F4828ADDAD4D7703A8B6717"/>
    <w:rsid w:val="00E90F52"/>
    <w:pPr>
      <w:spacing w:before="60" w:after="20" w:line="240" w:lineRule="auto"/>
    </w:pPr>
    <w:rPr>
      <w:rFonts w:ascii="Calibri" w:eastAsia="Times New Roman" w:hAnsi="Calibri" w:cs="Times New Roman"/>
      <w:sz w:val="20"/>
      <w:lang w:eastAsia="en-US"/>
    </w:rPr>
  </w:style>
  <w:style w:type="paragraph" w:customStyle="1" w:styleId="4C44DF0382614D378C33B8603C84BD4B17">
    <w:name w:val="4C44DF0382614D378C33B8603C84BD4B17"/>
    <w:rsid w:val="00E90F52"/>
    <w:pPr>
      <w:spacing w:before="60" w:after="20" w:line="240" w:lineRule="auto"/>
    </w:pPr>
    <w:rPr>
      <w:rFonts w:ascii="Calibri" w:eastAsia="Times New Roman" w:hAnsi="Calibri" w:cs="Times New Roman"/>
      <w:sz w:val="20"/>
      <w:lang w:eastAsia="en-US"/>
    </w:rPr>
  </w:style>
  <w:style w:type="paragraph" w:customStyle="1" w:styleId="614DE86144594293BBADA34FF743FBDE10">
    <w:name w:val="614DE86144594293BBADA34FF743FBDE10"/>
    <w:rsid w:val="00E90F52"/>
    <w:pPr>
      <w:spacing w:before="60" w:after="20" w:line="240" w:lineRule="auto"/>
    </w:pPr>
    <w:rPr>
      <w:rFonts w:ascii="Calibri" w:eastAsia="Times New Roman" w:hAnsi="Calibri" w:cs="Times New Roman"/>
      <w:sz w:val="20"/>
      <w:lang w:eastAsia="en-US"/>
    </w:rPr>
  </w:style>
  <w:style w:type="paragraph" w:customStyle="1" w:styleId="1FB27EA844BD4F05B6B5A3641FC35BA712">
    <w:name w:val="1FB27EA844BD4F05B6B5A3641FC35BA712"/>
    <w:rsid w:val="00E90F52"/>
    <w:pPr>
      <w:spacing w:before="60" w:after="20" w:line="240" w:lineRule="auto"/>
    </w:pPr>
    <w:rPr>
      <w:rFonts w:ascii="Calibri" w:eastAsia="Times New Roman" w:hAnsi="Calibri" w:cs="Times New Roman"/>
      <w:sz w:val="20"/>
      <w:lang w:eastAsia="en-US"/>
    </w:rPr>
  </w:style>
  <w:style w:type="paragraph" w:customStyle="1" w:styleId="4C5CCA1982CE4B3791C613FA667A4BC710">
    <w:name w:val="4C5CCA1982CE4B3791C613FA667A4BC710"/>
    <w:rsid w:val="00E90F52"/>
    <w:pPr>
      <w:spacing w:before="60" w:after="20" w:line="240" w:lineRule="auto"/>
    </w:pPr>
    <w:rPr>
      <w:rFonts w:ascii="Calibri" w:eastAsia="Times New Roman" w:hAnsi="Calibri" w:cs="Times New Roman"/>
      <w:sz w:val="20"/>
      <w:lang w:eastAsia="en-US"/>
    </w:rPr>
  </w:style>
  <w:style w:type="paragraph" w:customStyle="1" w:styleId="723B876C6C0A44C8A283E7B883B5029010">
    <w:name w:val="723B876C6C0A44C8A283E7B883B5029010"/>
    <w:rsid w:val="00E90F52"/>
    <w:pPr>
      <w:spacing w:before="60" w:after="20" w:line="240" w:lineRule="auto"/>
    </w:pPr>
    <w:rPr>
      <w:rFonts w:ascii="Calibri" w:eastAsia="Times New Roman" w:hAnsi="Calibri" w:cs="Times New Roman"/>
      <w:sz w:val="20"/>
      <w:lang w:eastAsia="en-US"/>
    </w:rPr>
  </w:style>
  <w:style w:type="paragraph" w:customStyle="1" w:styleId="3C00DF9F125248E5B2D20287C763105010">
    <w:name w:val="3C00DF9F125248E5B2D20287C763105010"/>
    <w:rsid w:val="00E90F52"/>
    <w:pPr>
      <w:spacing w:before="60" w:after="20" w:line="240" w:lineRule="auto"/>
    </w:pPr>
    <w:rPr>
      <w:rFonts w:ascii="Calibri" w:eastAsia="Times New Roman" w:hAnsi="Calibri" w:cs="Times New Roman"/>
      <w:sz w:val="20"/>
      <w:lang w:eastAsia="en-US"/>
    </w:rPr>
  </w:style>
  <w:style w:type="paragraph" w:customStyle="1" w:styleId="3A5EDF7C1C33440E8085B975520570559">
    <w:name w:val="3A5EDF7C1C33440E8085B975520570559"/>
    <w:rsid w:val="00E90F52"/>
    <w:pPr>
      <w:spacing w:before="60" w:after="20" w:line="240" w:lineRule="auto"/>
    </w:pPr>
    <w:rPr>
      <w:rFonts w:ascii="Calibri" w:eastAsia="Times New Roman" w:hAnsi="Calibri" w:cs="Times New Roman"/>
      <w:sz w:val="20"/>
      <w:lang w:eastAsia="en-US"/>
    </w:rPr>
  </w:style>
  <w:style w:type="paragraph" w:customStyle="1" w:styleId="B6444C16DFBD4F6E804AA435F14DC36A9">
    <w:name w:val="B6444C16DFBD4F6E804AA435F14DC36A9"/>
    <w:rsid w:val="00E90F52"/>
    <w:pPr>
      <w:spacing w:before="60" w:after="20" w:line="240" w:lineRule="auto"/>
    </w:pPr>
    <w:rPr>
      <w:rFonts w:ascii="Calibri" w:eastAsia="Times New Roman" w:hAnsi="Calibri" w:cs="Times New Roman"/>
      <w:sz w:val="20"/>
      <w:lang w:eastAsia="en-US"/>
    </w:rPr>
  </w:style>
  <w:style w:type="paragraph" w:customStyle="1" w:styleId="B3DF3CB5F6CA488598FB7E176AF1A1CE9">
    <w:name w:val="B3DF3CB5F6CA488598FB7E176AF1A1CE9"/>
    <w:rsid w:val="00E90F52"/>
    <w:pPr>
      <w:spacing w:before="60" w:after="20" w:line="240" w:lineRule="auto"/>
    </w:pPr>
    <w:rPr>
      <w:rFonts w:ascii="Calibri" w:eastAsia="Times New Roman" w:hAnsi="Calibri" w:cs="Times New Roman"/>
      <w:sz w:val="20"/>
      <w:lang w:eastAsia="en-US"/>
    </w:rPr>
  </w:style>
  <w:style w:type="paragraph" w:customStyle="1" w:styleId="DefaultPlaceholder-18540134398">
    <w:name w:val="DefaultPlaceholder_-18540134398"/>
    <w:rsid w:val="00E90F52"/>
    <w:pPr>
      <w:spacing w:before="60" w:after="20" w:line="240" w:lineRule="auto"/>
    </w:pPr>
    <w:rPr>
      <w:rFonts w:ascii="Calibri" w:eastAsia="Times New Roman" w:hAnsi="Calibri" w:cs="Times New Roman"/>
      <w:sz w:val="20"/>
      <w:lang w:eastAsia="en-US"/>
    </w:rPr>
  </w:style>
  <w:style w:type="paragraph" w:customStyle="1" w:styleId="DefaultPlaceholder-18540134408">
    <w:name w:val="DefaultPlaceholder_-18540134408"/>
    <w:rsid w:val="00E90F52"/>
    <w:pPr>
      <w:spacing w:before="60" w:after="20" w:line="240" w:lineRule="auto"/>
    </w:pPr>
    <w:rPr>
      <w:rFonts w:ascii="Calibri" w:eastAsia="Times New Roman" w:hAnsi="Calibri" w:cs="Times New Roman"/>
      <w:sz w:val="20"/>
      <w:lang w:eastAsia="en-US"/>
    </w:rPr>
  </w:style>
  <w:style w:type="paragraph" w:customStyle="1" w:styleId="952BC940AD234E6EA34440BDC0DE1CFD2">
    <w:name w:val="952BC940AD234E6EA34440BDC0DE1CFD2"/>
    <w:rsid w:val="00E90F52"/>
    <w:pPr>
      <w:spacing w:after="0" w:line="240" w:lineRule="auto"/>
      <w:ind w:left="720"/>
      <w:contextualSpacing/>
    </w:pPr>
    <w:rPr>
      <w:rFonts w:eastAsia="Times New Roman" w:cs="Times New Roman"/>
      <w:sz w:val="24"/>
      <w:szCs w:val="24"/>
      <w:lang w:eastAsia="en-US"/>
    </w:rPr>
  </w:style>
  <w:style w:type="paragraph" w:customStyle="1" w:styleId="98ED892F7E6C4372BD0D51F4E21848004">
    <w:name w:val="98ED892F7E6C4372BD0D51F4E21848004"/>
    <w:rsid w:val="00E90F52"/>
    <w:pPr>
      <w:spacing w:after="0" w:line="240" w:lineRule="auto"/>
      <w:ind w:left="720"/>
      <w:contextualSpacing/>
    </w:pPr>
    <w:rPr>
      <w:rFonts w:eastAsia="Times New Roman" w:cs="Times New Roman"/>
      <w:sz w:val="24"/>
      <w:szCs w:val="24"/>
      <w:lang w:eastAsia="en-US"/>
    </w:rPr>
  </w:style>
  <w:style w:type="paragraph" w:customStyle="1" w:styleId="850138A613B84FCEB9182B0A65297D924">
    <w:name w:val="850138A613B84FCEB9182B0A65297D924"/>
    <w:rsid w:val="00E90F52"/>
    <w:pPr>
      <w:spacing w:after="0" w:line="240" w:lineRule="auto"/>
      <w:ind w:left="720"/>
      <w:contextualSpacing/>
    </w:pPr>
    <w:rPr>
      <w:rFonts w:eastAsia="Times New Roman" w:cs="Times New Roman"/>
      <w:sz w:val="24"/>
      <w:szCs w:val="24"/>
      <w:lang w:eastAsia="en-US"/>
    </w:rPr>
  </w:style>
  <w:style w:type="paragraph" w:customStyle="1" w:styleId="4C68B7F80DBE487B8604EEEE5E6268E3">
    <w:name w:val="4C68B7F80DBE487B8604EEEE5E6268E3"/>
    <w:rsid w:val="001F5304"/>
    <w:pPr>
      <w:spacing w:after="200" w:line="276" w:lineRule="auto"/>
    </w:pPr>
    <w:rPr>
      <w:lang w:eastAsia="en-US"/>
    </w:rPr>
  </w:style>
  <w:style w:type="paragraph" w:customStyle="1" w:styleId="E2E3DEAC5A1847BCB07DA7E2F8F6CC43">
    <w:name w:val="E2E3DEAC5A1847BCB07DA7E2F8F6CC43"/>
    <w:rsid w:val="001F5304"/>
    <w:pPr>
      <w:spacing w:after="200" w:line="276" w:lineRule="auto"/>
    </w:pPr>
    <w:rPr>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304"/>
    <w:rPr>
      <w:rFonts w:cs="Times New Roman"/>
      <w:color w:val="808080"/>
    </w:rPr>
  </w:style>
  <w:style w:type="paragraph" w:customStyle="1" w:styleId="1F16975210C746B2BBEA77442346B30C">
    <w:name w:val="1F16975210C746B2BBEA77442346B30C"/>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
    <w:name w:val="A1B621A13AA94E48B18E08D64B022641"/>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1">
    <w:name w:val="1F16975210C746B2BBEA77442346B30C1"/>
    <w:rsid w:val="006C3698"/>
    <w:pPr>
      <w:spacing w:before="60" w:after="20" w:line="240" w:lineRule="auto"/>
    </w:pPr>
    <w:rPr>
      <w:rFonts w:ascii="Calibri" w:eastAsia="Times New Roman" w:hAnsi="Calibri" w:cs="Times New Roman"/>
      <w:sz w:val="20"/>
      <w:lang w:eastAsia="en-US"/>
    </w:rPr>
  </w:style>
  <w:style w:type="paragraph" w:customStyle="1" w:styleId="0CFB54FF17D04C46BC38C0C761170C61">
    <w:name w:val="0CFB54FF17D04C46BC38C0C761170C61"/>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1">
    <w:name w:val="A1B621A13AA94E48B18E08D64B0226411"/>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2">
    <w:name w:val="1F16975210C746B2BBEA77442346B30C2"/>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2">
    <w:name w:val="A1B621A13AA94E48B18E08D64B0226412"/>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3">
    <w:name w:val="1F16975210C746B2BBEA77442346B30C3"/>
    <w:rsid w:val="006C3698"/>
    <w:pPr>
      <w:spacing w:before="60" w:after="20" w:line="240" w:lineRule="auto"/>
    </w:pPr>
    <w:rPr>
      <w:rFonts w:ascii="Calibri" w:eastAsia="Times New Roman" w:hAnsi="Calibri" w:cs="Times New Roman"/>
      <w:sz w:val="20"/>
      <w:lang w:eastAsia="en-US"/>
    </w:rPr>
  </w:style>
  <w:style w:type="paragraph" w:customStyle="1" w:styleId="A1B621A13AA94E48B18E08D64B0226413">
    <w:name w:val="A1B621A13AA94E48B18E08D64B0226413"/>
    <w:rsid w:val="006C3698"/>
    <w:pPr>
      <w:spacing w:before="60" w:after="20" w:line="240" w:lineRule="auto"/>
    </w:pPr>
    <w:rPr>
      <w:rFonts w:ascii="Calibri" w:eastAsia="Times New Roman" w:hAnsi="Calibri" w:cs="Times New Roman"/>
      <w:sz w:val="20"/>
      <w:lang w:eastAsia="en-US"/>
    </w:rPr>
  </w:style>
  <w:style w:type="paragraph" w:customStyle="1" w:styleId="1F16975210C746B2BBEA77442346B30C4">
    <w:name w:val="1F16975210C746B2BBEA77442346B30C4"/>
    <w:rsid w:val="006C3698"/>
    <w:pPr>
      <w:spacing w:before="60" w:after="20" w:line="240" w:lineRule="auto"/>
    </w:pPr>
    <w:rPr>
      <w:rFonts w:ascii="Calibri" w:eastAsia="Times New Roman" w:hAnsi="Calibri" w:cs="Times New Roman"/>
      <w:sz w:val="20"/>
      <w:lang w:eastAsia="en-US"/>
    </w:rPr>
  </w:style>
  <w:style w:type="paragraph" w:customStyle="1" w:styleId="4AF896117183403286DFCEF95246F94E">
    <w:name w:val="4AF896117183403286DFCEF95246F94E"/>
    <w:rsid w:val="006C3698"/>
  </w:style>
  <w:style w:type="paragraph" w:customStyle="1" w:styleId="4C44DF0382614D378C33B8603C84BD4B">
    <w:name w:val="4C44DF0382614D378C33B8603C84BD4B"/>
    <w:rsid w:val="006C3698"/>
    <w:pPr>
      <w:spacing w:before="60" w:after="20" w:line="240" w:lineRule="auto"/>
    </w:pPr>
    <w:rPr>
      <w:rFonts w:ascii="Calibri" w:eastAsia="Times New Roman" w:hAnsi="Calibri" w:cs="Times New Roman"/>
      <w:sz w:val="20"/>
      <w:lang w:eastAsia="en-US"/>
    </w:rPr>
  </w:style>
  <w:style w:type="paragraph" w:customStyle="1" w:styleId="54FC6FC3B69F4828ADDAD4D7703A8B67">
    <w:name w:val="54FC6FC3B69F4828ADDAD4D7703A8B67"/>
    <w:rsid w:val="006C3698"/>
  </w:style>
  <w:style w:type="paragraph" w:customStyle="1" w:styleId="54FC6FC3B69F4828ADDAD4D7703A8B671">
    <w:name w:val="54FC6FC3B69F4828ADDAD4D7703A8B671"/>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1">
    <w:name w:val="4C44DF0382614D378C33B8603C84BD4B1"/>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2">
    <w:name w:val="54FC6FC3B69F4828ADDAD4D7703A8B672"/>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2">
    <w:name w:val="4C44DF0382614D378C33B8603C84BD4B2"/>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3">
    <w:name w:val="54FC6FC3B69F4828ADDAD4D7703A8B673"/>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3">
    <w:name w:val="4C44DF0382614D378C33B8603C84BD4B3"/>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4">
    <w:name w:val="54FC6FC3B69F4828ADDAD4D7703A8B674"/>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4">
    <w:name w:val="4C44DF0382614D378C33B8603C84BD4B4"/>
    <w:rsid w:val="00CB6C95"/>
    <w:pPr>
      <w:spacing w:before="60" w:after="20" w:line="240" w:lineRule="auto"/>
    </w:pPr>
    <w:rPr>
      <w:rFonts w:ascii="Calibri" w:eastAsia="Times New Roman" w:hAnsi="Calibri" w:cs="Times New Roman"/>
      <w:sz w:val="20"/>
      <w:lang w:eastAsia="en-US"/>
    </w:rPr>
  </w:style>
  <w:style w:type="paragraph" w:customStyle="1" w:styleId="614DE86144594293BBADA34FF743FBDE">
    <w:name w:val="614DE86144594293BBADA34FF743FBDE"/>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5">
    <w:name w:val="54FC6FC3B69F4828ADDAD4D7703A8B675"/>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5">
    <w:name w:val="4C44DF0382614D378C33B8603C84BD4B5"/>
    <w:rsid w:val="00CB6C95"/>
    <w:pPr>
      <w:spacing w:before="60" w:after="20" w:line="240" w:lineRule="auto"/>
    </w:pPr>
    <w:rPr>
      <w:rFonts w:ascii="Calibri" w:eastAsia="Times New Roman" w:hAnsi="Calibri" w:cs="Times New Roman"/>
      <w:sz w:val="20"/>
      <w:lang w:eastAsia="en-US"/>
    </w:rPr>
  </w:style>
  <w:style w:type="paragraph" w:customStyle="1" w:styleId="614DE86144594293BBADA34FF743FBDE1">
    <w:name w:val="614DE86144594293BBADA34FF743FBDE1"/>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
    <w:name w:val="1FB27EA844BD4F05B6B5A3641FC35BA7"/>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6">
    <w:name w:val="54FC6FC3B69F4828ADDAD4D7703A8B676"/>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6">
    <w:name w:val="4C44DF0382614D378C33B8603C84BD4B6"/>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1">
    <w:name w:val="1FB27EA844BD4F05B6B5A3641FC35BA71"/>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7">
    <w:name w:val="54FC6FC3B69F4828ADDAD4D7703A8B677"/>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7">
    <w:name w:val="4C44DF0382614D378C33B8603C84BD4B7"/>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2">
    <w:name w:val="1FB27EA844BD4F05B6B5A3641FC35BA72"/>
    <w:rsid w:val="00CB6C95"/>
    <w:pPr>
      <w:spacing w:before="60" w:after="20" w:line="240" w:lineRule="auto"/>
    </w:pPr>
    <w:rPr>
      <w:rFonts w:ascii="Calibri" w:eastAsia="Times New Roman" w:hAnsi="Calibri" w:cs="Times New Roman"/>
      <w:sz w:val="20"/>
      <w:lang w:eastAsia="en-US"/>
    </w:rPr>
  </w:style>
  <w:style w:type="paragraph" w:customStyle="1" w:styleId="4C5CCA1982CE4B3791C613FA667A4BC7">
    <w:name w:val="4C5CCA1982CE4B3791C613FA667A4BC7"/>
    <w:rsid w:val="00CB6C95"/>
    <w:pPr>
      <w:spacing w:before="60" w:after="20" w:line="240" w:lineRule="auto"/>
    </w:pPr>
    <w:rPr>
      <w:rFonts w:ascii="Calibri" w:eastAsia="Times New Roman" w:hAnsi="Calibri" w:cs="Times New Roman"/>
      <w:sz w:val="20"/>
      <w:lang w:eastAsia="en-US"/>
    </w:rPr>
  </w:style>
  <w:style w:type="paragraph" w:customStyle="1" w:styleId="723B876C6C0A44C8A283E7B883B50290">
    <w:name w:val="723B876C6C0A44C8A283E7B883B50290"/>
    <w:rsid w:val="00CB6C95"/>
    <w:pPr>
      <w:spacing w:before="60" w:after="20" w:line="240" w:lineRule="auto"/>
    </w:pPr>
    <w:rPr>
      <w:rFonts w:ascii="Calibri" w:eastAsia="Times New Roman" w:hAnsi="Calibri" w:cs="Times New Roman"/>
      <w:sz w:val="20"/>
      <w:lang w:eastAsia="en-US"/>
    </w:rPr>
  </w:style>
  <w:style w:type="paragraph" w:customStyle="1" w:styleId="3C00DF9F125248E5B2D20287C7631050">
    <w:name w:val="3C00DF9F125248E5B2D20287C7631050"/>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8">
    <w:name w:val="54FC6FC3B69F4828ADDAD4D7703A8B678"/>
    <w:rsid w:val="00CB6C95"/>
    <w:pPr>
      <w:spacing w:before="60" w:after="20" w:line="240" w:lineRule="auto"/>
    </w:pPr>
    <w:rPr>
      <w:rFonts w:ascii="Calibri" w:eastAsia="Times New Roman" w:hAnsi="Calibri" w:cs="Times New Roman"/>
      <w:sz w:val="20"/>
      <w:lang w:eastAsia="en-US"/>
    </w:rPr>
  </w:style>
  <w:style w:type="paragraph" w:customStyle="1" w:styleId="4C44DF0382614D378C33B8603C84BD4B8">
    <w:name w:val="4C44DF0382614D378C33B8603C84BD4B8"/>
    <w:rsid w:val="00CB6C95"/>
    <w:pPr>
      <w:spacing w:before="60" w:after="20" w:line="240" w:lineRule="auto"/>
    </w:pPr>
    <w:rPr>
      <w:rFonts w:ascii="Calibri" w:eastAsia="Times New Roman" w:hAnsi="Calibri" w:cs="Times New Roman"/>
      <w:sz w:val="20"/>
      <w:lang w:eastAsia="en-US"/>
    </w:rPr>
  </w:style>
  <w:style w:type="paragraph" w:customStyle="1" w:styleId="1FB27EA844BD4F05B6B5A3641FC35BA73">
    <w:name w:val="1FB27EA844BD4F05B6B5A3641FC35BA73"/>
    <w:rsid w:val="00CB6C95"/>
    <w:pPr>
      <w:spacing w:before="60" w:after="20" w:line="240" w:lineRule="auto"/>
    </w:pPr>
    <w:rPr>
      <w:rFonts w:ascii="Calibri" w:eastAsia="Times New Roman" w:hAnsi="Calibri" w:cs="Times New Roman"/>
      <w:sz w:val="20"/>
      <w:lang w:eastAsia="en-US"/>
    </w:rPr>
  </w:style>
  <w:style w:type="paragraph" w:customStyle="1" w:styleId="4C5CCA1982CE4B3791C613FA667A4BC71">
    <w:name w:val="4C5CCA1982CE4B3791C613FA667A4BC71"/>
    <w:rsid w:val="00CB6C95"/>
    <w:pPr>
      <w:spacing w:before="60" w:after="20" w:line="240" w:lineRule="auto"/>
    </w:pPr>
    <w:rPr>
      <w:rFonts w:ascii="Calibri" w:eastAsia="Times New Roman" w:hAnsi="Calibri" w:cs="Times New Roman"/>
      <w:sz w:val="20"/>
      <w:lang w:eastAsia="en-US"/>
    </w:rPr>
  </w:style>
  <w:style w:type="paragraph" w:customStyle="1" w:styleId="723B876C6C0A44C8A283E7B883B502901">
    <w:name w:val="723B876C6C0A44C8A283E7B883B502901"/>
    <w:rsid w:val="00CB6C95"/>
    <w:pPr>
      <w:spacing w:before="60" w:after="20" w:line="240" w:lineRule="auto"/>
    </w:pPr>
    <w:rPr>
      <w:rFonts w:ascii="Calibri" w:eastAsia="Times New Roman" w:hAnsi="Calibri" w:cs="Times New Roman"/>
      <w:sz w:val="20"/>
      <w:lang w:eastAsia="en-US"/>
    </w:rPr>
  </w:style>
  <w:style w:type="paragraph" w:customStyle="1" w:styleId="3C00DF9F125248E5B2D20287C76310501">
    <w:name w:val="3C00DF9F125248E5B2D20287C76310501"/>
    <w:rsid w:val="00CB6C95"/>
    <w:pPr>
      <w:spacing w:before="60" w:after="20" w:line="240" w:lineRule="auto"/>
    </w:pPr>
    <w:rPr>
      <w:rFonts w:ascii="Calibri" w:eastAsia="Times New Roman" w:hAnsi="Calibri" w:cs="Times New Roman"/>
      <w:sz w:val="20"/>
      <w:lang w:eastAsia="en-US"/>
    </w:rPr>
  </w:style>
  <w:style w:type="paragraph" w:customStyle="1" w:styleId="3A5EDF7C1C33440E8085B97552057055">
    <w:name w:val="3A5EDF7C1C33440E8085B97552057055"/>
    <w:rsid w:val="00CB6C95"/>
    <w:pPr>
      <w:spacing w:before="60" w:after="20" w:line="240" w:lineRule="auto"/>
    </w:pPr>
    <w:rPr>
      <w:rFonts w:ascii="Calibri" w:eastAsia="Times New Roman" w:hAnsi="Calibri" w:cs="Times New Roman"/>
      <w:sz w:val="20"/>
      <w:lang w:eastAsia="en-US"/>
    </w:rPr>
  </w:style>
  <w:style w:type="paragraph" w:customStyle="1" w:styleId="B6444C16DFBD4F6E804AA435F14DC36A">
    <w:name w:val="B6444C16DFBD4F6E804AA435F14DC36A"/>
    <w:rsid w:val="00CB6C95"/>
    <w:pPr>
      <w:spacing w:before="60" w:after="20" w:line="240" w:lineRule="auto"/>
    </w:pPr>
    <w:rPr>
      <w:rFonts w:ascii="Calibri" w:eastAsia="Times New Roman" w:hAnsi="Calibri" w:cs="Times New Roman"/>
      <w:sz w:val="20"/>
      <w:lang w:eastAsia="en-US"/>
    </w:rPr>
  </w:style>
  <w:style w:type="paragraph" w:customStyle="1" w:styleId="B3DF3CB5F6CA488598FB7E176AF1A1CE">
    <w:name w:val="B3DF3CB5F6CA488598FB7E176AF1A1CE"/>
    <w:rsid w:val="00CB6C95"/>
    <w:pPr>
      <w:spacing w:before="60" w:after="20" w:line="240" w:lineRule="auto"/>
    </w:pPr>
    <w:rPr>
      <w:rFonts w:ascii="Calibri" w:eastAsia="Times New Roman" w:hAnsi="Calibri" w:cs="Times New Roman"/>
      <w:sz w:val="20"/>
      <w:lang w:eastAsia="en-US"/>
    </w:rPr>
  </w:style>
  <w:style w:type="paragraph" w:customStyle="1" w:styleId="54FC6FC3B69F4828ADDAD4D7703A8B679">
    <w:name w:val="54FC6FC3B69F4828ADDAD4D7703A8B679"/>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9">
    <w:name w:val="4C44DF0382614D378C33B8603C84BD4B9"/>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2">
    <w:name w:val="614DE86144594293BBADA34FF743FBDE2"/>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4">
    <w:name w:val="1FB27EA844BD4F05B6B5A3641FC35BA74"/>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2">
    <w:name w:val="4C5CCA1982CE4B3791C613FA667A4BC72"/>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2">
    <w:name w:val="723B876C6C0A44C8A283E7B883B502902"/>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2">
    <w:name w:val="3C00DF9F125248E5B2D20287C76310502"/>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1">
    <w:name w:val="3A5EDF7C1C33440E8085B975520570551"/>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1">
    <w:name w:val="B6444C16DFBD4F6E804AA435F14DC36A1"/>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1">
    <w:name w:val="B3DF3CB5F6CA488598FB7E176AF1A1CE1"/>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
    <w:name w:val="DefaultPlaceholder_-1854013439"/>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
    <w:name w:val="DefaultPlaceholder_-1854013440"/>
    <w:rsid w:val="00AF2FD5"/>
    <w:pPr>
      <w:spacing w:before="60" w:after="20" w:line="240" w:lineRule="auto"/>
    </w:pPr>
    <w:rPr>
      <w:rFonts w:ascii="Calibri" w:eastAsia="Times New Roman" w:hAnsi="Calibri" w:cs="Times New Roman"/>
      <w:sz w:val="20"/>
      <w:lang w:eastAsia="en-US"/>
    </w:rPr>
  </w:style>
  <w:style w:type="paragraph" w:customStyle="1" w:styleId="2FB47A51BB10446DAE8E0493377E2670">
    <w:name w:val="2FB47A51BB10446DAE8E0493377E2670"/>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0">
    <w:name w:val="54FC6FC3B69F4828ADDAD4D7703A8B6710"/>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0">
    <w:name w:val="4C44DF0382614D378C33B8603C84BD4B10"/>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3">
    <w:name w:val="614DE86144594293BBADA34FF743FBDE3"/>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5">
    <w:name w:val="1FB27EA844BD4F05B6B5A3641FC35BA75"/>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3">
    <w:name w:val="4C5CCA1982CE4B3791C613FA667A4BC73"/>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3">
    <w:name w:val="723B876C6C0A44C8A283E7B883B502903"/>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3">
    <w:name w:val="3C00DF9F125248E5B2D20287C76310503"/>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2">
    <w:name w:val="3A5EDF7C1C33440E8085B975520570552"/>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2">
    <w:name w:val="B6444C16DFBD4F6E804AA435F14DC36A2"/>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2">
    <w:name w:val="B3DF3CB5F6CA488598FB7E176AF1A1CE2"/>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1">
    <w:name w:val="DefaultPlaceholder_-18540134391"/>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1">
    <w:name w:val="DefaultPlaceholder_-18540134401"/>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
    <w:name w:val="8DB5E56E7B1E40E5A5E1EBA5EE632920"/>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1">
    <w:name w:val="54FC6FC3B69F4828ADDAD4D7703A8B6711"/>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1">
    <w:name w:val="4C44DF0382614D378C33B8603C84BD4B11"/>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4">
    <w:name w:val="614DE86144594293BBADA34FF743FBDE4"/>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6">
    <w:name w:val="1FB27EA844BD4F05B6B5A3641FC35BA76"/>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4">
    <w:name w:val="4C5CCA1982CE4B3791C613FA667A4BC74"/>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4">
    <w:name w:val="723B876C6C0A44C8A283E7B883B502904"/>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4">
    <w:name w:val="3C00DF9F125248E5B2D20287C76310504"/>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3">
    <w:name w:val="3A5EDF7C1C33440E8085B975520570553"/>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3">
    <w:name w:val="B6444C16DFBD4F6E804AA435F14DC36A3"/>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3">
    <w:name w:val="B3DF3CB5F6CA488598FB7E176AF1A1CE3"/>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2">
    <w:name w:val="DefaultPlaceholder_-18540134392"/>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2">
    <w:name w:val="DefaultPlaceholder_-18540134402"/>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1">
    <w:name w:val="8DB5E56E7B1E40E5A5E1EBA5EE6329201"/>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2">
    <w:name w:val="54FC6FC3B69F4828ADDAD4D7703A8B6712"/>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2">
    <w:name w:val="4C44DF0382614D378C33B8603C84BD4B12"/>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5">
    <w:name w:val="614DE86144594293BBADA34FF743FBDE5"/>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7">
    <w:name w:val="1FB27EA844BD4F05B6B5A3641FC35BA77"/>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5">
    <w:name w:val="4C5CCA1982CE4B3791C613FA667A4BC75"/>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5">
    <w:name w:val="723B876C6C0A44C8A283E7B883B502905"/>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5">
    <w:name w:val="3C00DF9F125248E5B2D20287C76310505"/>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4">
    <w:name w:val="3A5EDF7C1C33440E8085B975520570554"/>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4">
    <w:name w:val="B6444C16DFBD4F6E804AA435F14DC36A4"/>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4">
    <w:name w:val="B3DF3CB5F6CA488598FB7E176AF1A1CE4"/>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3">
    <w:name w:val="DefaultPlaceholder_-18540134393"/>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3">
    <w:name w:val="DefaultPlaceholder_-18540134403"/>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2">
    <w:name w:val="8DB5E56E7B1E40E5A5E1EBA5EE6329202"/>
    <w:rsid w:val="00AF2FD5"/>
    <w:pPr>
      <w:spacing w:after="0" w:line="240" w:lineRule="auto"/>
      <w:ind w:left="720"/>
      <w:contextualSpacing/>
    </w:pPr>
    <w:rPr>
      <w:rFonts w:eastAsia="Times New Roman" w:cs="Times New Roman"/>
      <w:sz w:val="24"/>
      <w:szCs w:val="24"/>
      <w:lang w:eastAsia="en-US"/>
    </w:rPr>
  </w:style>
  <w:style w:type="paragraph" w:customStyle="1" w:styleId="21107334C4FD47A8B93A36E2C64D4823">
    <w:name w:val="21107334C4FD47A8B93A36E2C64D4823"/>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3">
    <w:name w:val="54FC6FC3B69F4828ADDAD4D7703A8B6713"/>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3">
    <w:name w:val="4C44DF0382614D378C33B8603C84BD4B13"/>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6">
    <w:name w:val="614DE86144594293BBADA34FF743FBDE6"/>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8">
    <w:name w:val="1FB27EA844BD4F05B6B5A3641FC35BA78"/>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6">
    <w:name w:val="4C5CCA1982CE4B3791C613FA667A4BC76"/>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6">
    <w:name w:val="723B876C6C0A44C8A283E7B883B502906"/>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6">
    <w:name w:val="3C00DF9F125248E5B2D20287C76310506"/>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5">
    <w:name w:val="3A5EDF7C1C33440E8085B975520570555"/>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5">
    <w:name w:val="B6444C16DFBD4F6E804AA435F14DC36A5"/>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5">
    <w:name w:val="B3DF3CB5F6CA488598FB7E176AF1A1CE5"/>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4">
    <w:name w:val="DefaultPlaceholder_-18540134394"/>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4">
    <w:name w:val="DefaultPlaceholder_-18540134404"/>
    <w:rsid w:val="00AF2FD5"/>
    <w:pPr>
      <w:spacing w:before="60" w:after="20" w:line="240" w:lineRule="auto"/>
    </w:pPr>
    <w:rPr>
      <w:rFonts w:ascii="Calibri" w:eastAsia="Times New Roman" w:hAnsi="Calibri" w:cs="Times New Roman"/>
      <w:sz w:val="20"/>
      <w:lang w:eastAsia="en-US"/>
    </w:rPr>
  </w:style>
  <w:style w:type="paragraph" w:customStyle="1" w:styleId="8DB5E56E7B1E40E5A5E1EBA5EE6329203">
    <w:name w:val="8DB5E56E7B1E40E5A5E1EBA5EE6329203"/>
    <w:rsid w:val="00AF2FD5"/>
    <w:pPr>
      <w:spacing w:after="0" w:line="240" w:lineRule="auto"/>
      <w:ind w:left="720"/>
      <w:contextualSpacing/>
    </w:pPr>
    <w:rPr>
      <w:rFonts w:eastAsia="Times New Roman" w:cs="Times New Roman"/>
      <w:sz w:val="24"/>
      <w:szCs w:val="24"/>
      <w:lang w:eastAsia="en-US"/>
    </w:rPr>
  </w:style>
  <w:style w:type="paragraph" w:customStyle="1" w:styleId="21107334C4FD47A8B93A36E2C64D48231">
    <w:name w:val="21107334C4FD47A8B93A36E2C64D48231"/>
    <w:rsid w:val="00AF2FD5"/>
    <w:pPr>
      <w:spacing w:after="0" w:line="240" w:lineRule="auto"/>
      <w:ind w:left="720"/>
      <w:contextualSpacing/>
    </w:pPr>
    <w:rPr>
      <w:rFonts w:eastAsia="Times New Roman" w:cs="Times New Roman"/>
      <w:sz w:val="24"/>
      <w:szCs w:val="24"/>
      <w:lang w:eastAsia="en-US"/>
    </w:rPr>
  </w:style>
  <w:style w:type="paragraph" w:customStyle="1" w:styleId="98ED892F7E6C4372BD0D51F4E2184800">
    <w:name w:val="98ED892F7E6C4372BD0D51F4E2184800"/>
    <w:rsid w:val="00AF2FD5"/>
    <w:pPr>
      <w:spacing w:after="0" w:line="240" w:lineRule="auto"/>
      <w:ind w:left="720"/>
      <w:contextualSpacing/>
    </w:pPr>
    <w:rPr>
      <w:rFonts w:eastAsia="Times New Roman" w:cs="Times New Roman"/>
      <w:sz w:val="24"/>
      <w:szCs w:val="24"/>
      <w:lang w:eastAsia="en-US"/>
    </w:rPr>
  </w:style>
  <w:style w:type="paragraph" w:customStyle="1" w:styleId="850138A613B84FCEB9182B0A65297D92">
    <w:name w:val="850138A613B84FCEB9182B0A65297D92"/>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4">
    <w:name w:val="54FC6FC3B69F4828ADDAD4D7703A8B6714"/>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4">
    <w:name w:val="4C44DF0382614D378C33B8603C84BD4B14"/>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7">
    <w:name w:val="614DE86144594293BBADA34FF743FBDE7"/>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9">
    <w:name w:val="1FB27EA844BD4F05B6B5A3641FC35BA79"/>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7">
    <w:name w:val="4C5CCA1982CE4B3791C613FA667A4BC77"/>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7">
    <w:name w:val="723B876C6C0A44C8A283E7B883B502907"/>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7">
    <w:name w:val="3C00DF9F125248E5B2D20287C76310507"/>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6">
    <w:name w:val="3A5EDF7C1C33440E8085B975520570556"/>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6">
    <w:name w:val="B6444C16DFBD4F6E804AA435F14DC36A6"/>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6">
    <w:name w:val="B3DF3CB5F6CA488598FB7E176AF1A1CE6"/>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5">
    <w:name w:val="DefaultPlaceholder_-18540134395"/>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5">
    <w:name w:val="DefaultPlaceholder_-18540134405"/>
    <w:rsid w:val="00AF2FD5"/>
    <w:pPr>
      <w:spacing w:before="60" w:after="20" w:line="240" w:lineRule="auto"/>
    </w:pPr>
    <w:rPr>
      <w:rFonts w:ascii="Calibri" w:eastAsia="Times New Roman" w:hAnsi="Calibri" w:cs="Times New Roman"/>
      <w:sz w:val="20"/>
      <w:lang w:eastAsia="en-US"/>
    </w:rPr>
  </w:style>
  <w:style w:type="paragraph" w:customStyle="1" w:styleId="B245162DDDB34BDBAF19EAC447071DFF">
    <w:name w:val="B245162DDDB34BDBAF19EAC447071DFF"/>
    <w:rsid w:val="00AF2FD5"/>
    <w:pPr>
      <w:spacing w:before="60" w:after="20" w:line="240" w:lineRule="auto"/>
    </w:pPr>
    <w:rPr>
      <w:rFonts w:ascii="Calibri" w:eastAsia="Times New Roman" w:hAnsi="Calibri" w:cs="Times New Roman"/>
      <w:sz w:val="20"/>
      <w:lang w:eastAsia="en-US"/>
    </w:rPr>
  </w:style>
  <w:style w:type="paragraph" w:customStyle="1" w:styleId="98ED892F7E6C4372BD0D51F4E21848001">
    <w:name w:val="98ED892F7E6C4372BD0D51F4E21848001"/>
    <w:rsid w:val="00AF2FD5"/>
    <w:pPr>
      <w:spacing w:after="0" w:line="240" w:lineRule="auto"/>
      <w:ind w:left="720"/>
      <w:contextualSpacing/>
    </w:pPr>
    <w:rPr>
      <w:rFonts w:eastAsia="Times New Roman" w:cs="Times New Roman"/>
      <w:sz w:val="24"/>
      <w:szCs w:val="24"/>
      <w:lang w:eastAsia="en-US"/>
    </w:rPr>
  </w:style>
  <w:style w:type="paragraph" w:customStyle="1" w:styleId="850138A613B84FCEB9182B0A65297D921">
    <w:name w:val="850138A613B84FCEB9182B0A65297D921"/>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5">
    <w:name w:val="54FC6FC3B69F4828ADDAD4D7703A8B6715"/>
    <w:rsid w:val="00AF2FD5"/>
    <w:pPr>
      <w:spacing w:before="60" w:after="20" w:line="240" w:lineRule="auto"/>
    </w:pPr>
    <w:rPr>
      <w:rFonts w:ascii="Calibri" w:eastAsia="Times New Roman" w:hAnsi="Calibri" w:cs="Times New Roman"/>
      <w:sz w:val="20"/>
      <w:lang w:eastAsia="en-US"/>
    </w:rPr>
  </w:style>
  <w:style w:type="paragraph" w:customStyle="1" w:styleId="4C44DF0382614D378C33B8603C84BD4B15">
    <w:name w:val="4C44DF0382614D378C33B8603C84BD4B15"/>
    <w:rsid w:val="00AF2FD5"/>
    <w:pPr>
      <w:spacing w:before="60" w:after="20" w:line="240" w:lineRule="auto"/>
    </w:pPr>
    <w:rPr>
      <w:rFonts w:ascii="Calibri" w:eastAsia="Times New Roman" w:hAnsi="Calibri" w:cs="Times New Roman"/>
      <w:sz w:val="20"/>
      <w:lang w:eastAsia="en-US"/>
    </w:rPr>
  </w:style>
  <w:style w:type="paragraph" w:customStyle="1" w:styleId="614DE86144594293BBADA34FF743FBDE8">
    <w:name w:val="614DE86144594293BBADA34FF743FBDE8"/>
    <w:rsid w:val="00AF2FD5"/>
    <w:pPr>
      <w:spacing w:before="60" w:after="20" w:line="240" w:lineRule="auto"/>
    </w:pPr>
    <w:rPr>
      <w:rFonts w:ascii="Calibri" w:eastAsia="Times New Roman" w:hAnsi="Calibri" w:cs="Times New Roman"/>
      <w:sz w:val="20"/>
      <w:lang w:eastAsia="en-US"/>
    </w:rPr>
  </w:style>
  <w:style w:type="paragraph" w:customStyle="1" w:styleId="1FB27EA844BD4F05B6B5A3641FC35BA710">
    <w:name w:val="1FB27EA844BD4F05B6B5A3641FC35BA710"/>
    <w:rsid w:val="00AF2FD5"/>
    <w:pPr>
      <w:spacing w:before="60" w:after="20" w:line="240" w:lineRule="auto"/>
    </w:pPr>
    <w:rPr>
      <w:rFonts w:ascii="Calibri" w:eastAsia="Times New Roman" w:hAnsi="Calibri" w:cs="Times New Roman"/>
      <w:sz w:val="20"/>
      <w:lang w:eastAsia="en-US"/>
    </w:rPr>
  </w:style>
  <w:style w:type="paragraph" w:customStyle="1" w:styleId="4C5CCA1982CE4B3791C613FA667A4BC78">
    <w:name w:val="4C5CCA1982CE4B3791C613FA667A4BC78"/>
    <w:rsid w:val="00AF2FD5"/>
    <w:pPr>
      <w:spacing w:before="60" w:after="20" w:line="240" w:lineRule="auto"/>
    </w:pPr>
    <w:rPr>
      <w:rFonts w:ascii="Calibri" w:eastAsia="Times New Roman" w:hAnsi="Calibri" w:cs="Times New Roman"/>
      <w:sz w:val="20"/>
      <w:lang w:eastAsia="en-US"/>
    </w:rPr>
  </w:style>
  <w:style w:type="paragraph" w:customStyle="1" w:styleId="723B876C6C0A44C8A283E7B883B502908">
    <w:name w:val="723B876C6C0A44C8A283E7B883B502908"/>
    <w:rsid w:val="00AF2FD5"/>
    <w:pPr>
      <w:spacing w:before="60" w:after="20" w:line="240" w:lineRule="auto"/>
    </w:pPr>
    <w:rPr>
      <w:rFonts w:ascii="Calibri" w:eastAsia="Times New Roman" w:hAnsi="Calibri" w:cs="Times New Roman"/>
      <w:sz w:val="20"/>
      <w:lang w:eastAsia="en-US"/>
    </w:rPr>
  </w:style>
  <w:style w:type="paragraph" w:customStyle="1" w:styleId="3C00DF9F125248E5B2D20287C76310508">
    <w:name w:val="3C00DF9F125248E5B2D20287C76310508"/>
    <w:rsid w:val="00AF2FD5"/>
    <w:pPr>
      <w:spacing w:before="60" w:after="20" w:line="240" w:lineRule="auto"/>
    </w:pPr>
    <w:rPr>
      <w:rFonts w:ascii="Calibri" w:eastAsia="Times New Roman" w:hAnsi="Calibri" w:cs="Times New Roman"/>
      <w:sz w:val="20"/>
      <w:lang w:eastAsia="en-US"/>
    </w:rPr>
  </w:style>
  <w:style w:type="paragraph" w:customStyle="1" w:styleId="3A5EDF7C1C33440E8085B975520570557">
    <w:name w:val="3A5EDF7C1C33440E8085B975520570557"/>
    <w:rsid w:val="00AF2FD5"/>
    <w:pPr>
      <w:spacing w:before="60" w:after="20" w:line="240" w:lineRule="auto"/>
    </w:pPr>
    <w:rPr>
      <w:rFonts w:ascii="Calibri" w:eastAsia="Times New Roman" w:hAnsi="Calibri" w:cs="Times New Roman"/>
      <w:sz w:val="20"/>
      <w:lang w:eastAsia="en-US"/>
    </w:rPr>
  </w:style>
  <w:style w:type="paragraph" w:customStyle="1" w:styleId="B6444C16DFBD4F6E804AA435F14DC36A7">
    <w:name w:val="B6444C16DFBD4F6E804AA435F14DC36A7"/>
    <w:rsid w:val="00AF2FD5"/>
    <w:pPr>
      <w:spacing w:before="60" w:after="20" w:line="240" w:lineRule="auto"/>
    </w:pPr>
    <w:rPr>
      <w:rFonts w:ascii="Calibri" w:eastAsia="Times New Roman" w:hAnsi="Calibri" w:cs="Times New Roman"/>
      <w:sz w:val="20"/>
      <w:lang w:eastAsia="en-US"/>
    </w:rPr>
  </w:style>
  <w:style w:type="paragraph" w:customStyle="1" w:styleId="B3DF3CB5F6CA488598FB7E176AF1A1CE7">
    <w:name w:val="B3DF3CB5F6CA488598FB7E176AF1A1CE7"/>
    <w:rsid w:val="00AF2FD5"/>
    <w:pPr>
      <w:spacing w:before="60" w:after="20" w:line="240" w:lineRule="auto"/>
    </w:pPr>
    <w:rPr>
      <w:rFonts w:ascii="Calibri" w:eastAsia="Times New Roman" w:hAnsi="Calibri" w:cs="Times New Roman"/>
      <w:sz w:val="20"/>
      <w:lang w:eastAsia="en-US"/>
    </w:rPr>
  </w:style>
  <w:style w:type="paragraph" w:customStyle="1" w:styleId="DefaultPlaceholder-18540134396">
    <w:name w:val="DefaultPlaceholder_-18540134396"/>
    <w:rsid w:val="00AF2FD5"/>
    <w:pPr>
      <w:spacing w:before="60" w:after="20" w:line="240" w:lineRule="auto"/>
    </w:pPr>
    <w:rPr>
      <w:rFonts w:ascii="Calibri" w:eastAsia="Times New Roman" w:hAnsi="Calibri" w:cs="Times New Roman"/>
      <w:sz w:val="20"/>
      <w:lang w:eastAsia="en-US"/>
    </w:rPr>
  </w:style>
  <w:style w:type="paragraph" w:customStyle="1" w:styleId="DefaultPlaceholder-18540134406">
    <w:name w:val="DefaultPlaceholder_-18540134406"/>
    <w:rsid w:val="00AF2FD5"/>
    <w:pPr>
      <w:spacing w:before="60" w:after="20" w:line="240" w:lineRule="auto"/>
    </w:pPr>
    <w:rPr>
      <w:rFonts w:ascii="Calibri" w:eastAsia="Times New Roman" w:hAnsi="Calibri" w:cs="Times New Roman"/>
      <w:sz w:val="20"/>
      <w:lang w:eastAsia="en-US"/>
    </w:rPr>
  </w:style>
  <w:style w:type="paragraph" w:customStyle="1" w:styleId="7C875A1924DF4C82939E46AB3AA73DB3">
    <w:name w:val="7C875A1924DF4C82939E46AB3AA73DB3"/>
    <w:rsid w:val="00AF2FD5"/>
    <w:pPr>
      <w:spacing w:after="0" w:line="240" w:lineRule="auto"/>
      <w:ind w:left="720"/>
      <w:contextualSpacing/>
    </w:pPr>
    <w:rPr>
      <w:rFonts w:eastAsia="Times New Roman" w:cs="Times New Roman"/>
      <w:sz w:val="24"/>
      <w:szCs w:val="24"/>
      <w:lang w:eastAsia="en-US"/>
    </w:rPr>
  </w:style>
  <w:style w:type="paragraph" w:customStyle="1" w:styleId="952BC940AD234E6EA34440BDC0DE1CFD">
    <w:name w:val="952BC940AD234E6EA34440BDC0DE1CFD"/>
    <w:rsid w:val="00AF2FD5"/>
    <w:pPr>
      <w:spacing w:after="0" w:line="240" w:lineRule="auto"/>
      <w:ind w:left="720"/>
      <w:contextualSpacing/>
    </w:pPr>
    <w:rPr>
      <w:rFonts w:eastAsia="Times New Roman" w:cs="Times New Roman"/>
      <w:sz w:val="24"/>
      <w:szCs w:val="24"/>
      <w:lang w:eastAsia="en-US"/>
    </w:rPr>
  </w:style>
  <w:style w:type="paragraph" w:customStyle="1" w:styleId="98ED892F7E6C4372BD0D51F4E21848002">
    <w:name w:val="98ED892F7E6C4372BD0D51F4E21848002"/>
    <w:rsid w:val="00AF2FD5"/>
    <w:pPr>
      <w:spacing w:after="0" w:line="240" w:lineRule="auto"/>
      <w:ind w:left="720"/>
      <w:contextualSpacing/>
    </w:pPr>
    <w:rPr>
      <w:rFonts w:eastAsia="Times New Roman" w:cs="Times New Roman"/>
      <w:sz w:val="24"/>
      <w:szCs w:val="24"/>
      <w:lang w:eastAsia="en-US"/>
    </w:rPr>
  </w:style>
  <w:style w:type="paragraph" w:customStyle="1" w:styleId="850138A613B84FCEB9182B0A65297D922">
    <w:name w:val="850138A613B84FCEB9182B0A65297D922"/>
    <w:rsid w:val="00AF2FD5"/>
    <w:pPr>
      <w:spacing w:after="0" w:line="240" w:lineRule="auto"/>
      <w:ind w:left="720"/>
      <w:contextualSpacing/>
    </w:pPr>
    <w:rPr>
      <w:rFonts w:eastAsia="Times New Roman" w:cs="Times New Roman"/>
      <w:sz w:val="24"/>
      <w:szCs w:val="24"/>
      <w:lang w:eastAsia="en-US"/>
    </w:rPr>
  </w:style>
  <w:style w:type="paragraph" w:customStyle="1" w:styleId="54FC6FC3B69F4828ADDAD4D7703A8B6716">
    <w:name w:val="54FC6FC3B69F4828ADDAD4D7703A8B6716"/>
    <w:rsid w:val="00E90F52"/>
    <w:pPr>
      <w:spacing w:before="60" w:after="20" w:line="240" w:lineRule="auto"/>
    </w:pPr>
    <w:rPr>
      <w:rFonts w:ascii="Calibri" w:eastAsia="Times New Roman" w:hAnsi="Calibri" w:cs="Times New Roman"/>
      <w:sz w:val="20"/>
      <w:lang w:eastAsia="en-US"/>
    </w:rPr>
  </w:style>
  <w:style w:type="paragraph" w:customStyle="1" w:styleId="4C44DF0382614D378C33B8603C84BD4B16">
    <w:name w:val="4C44DF0382614D378C33B8603C84BD4B16"/>
    <w:rsid w:val="00E90F52"/>
    <w:pPr>
      <w:spacing w:before="60" w:after="20" w:line="240" w:lineRule="auto"/>
    </w:pPr>
    <w:rPr>
      <w:rFonts w:ascii="Calibri" w:eastAsia="Times New Roman" w:hAnsi="Calibri" w:cs="Times New Roman"/>
      <w:sz w:val="20"/>
      <w:lang w:eastAsia="en-US"/>
    </w:rPr>
  </w:style>
  <w:style w:type="paragraph" w:customStyle="1" w:styleId="614DE86144594293BBADA34FF743FBDE9">
    <w:name w:val="614DE86144594293BBADA34FF743FBDE9"/>
    <w:rsid w:val="00E90F52"/>
    <w:pPr>
      <w:spacing w:before="60" w:after="20" w:line="240" w:lineRule="auto"/>
    </w:pPr>
    <w:rPr>
      <w:rFonts w:ascii="Calibri" w:eastAsia="Times New Roman" w:hAnsi="Calibri" w:cs="Times New Roman"/>
      <w:sz w:val="20"/>
      <w:lang w:eastAsia="en-US"/>
    </w:rPr>
  </w:style>
  <w:style w:type="paragraph" w:customStyle="1" w:styleId="1FB27EA844BD4F05B6B5A3641FC35BA711">
    <w:name w:val="1FB27EA844BD4F05B6B5A3641FC35BA711"/>
    <w:rsid w:val="00E90F52"/>
    <w:pPr>
      <w:spacing w:before="60" w:after="20" w:line="240" w:lineRule="auto"/>
    </w:pPr>
    <w:rPr>
      <w:rFonts w:ascii="Calibri" w:eastAsia="Times New Roman" w:hAnsi="Calibri" w:cs="Times New Roman"/>
      <w:sz w:val="20"/>
      <w:lang w:eastAsia="en-US"/>
    </w:rPr>
  </w:style>
  <w:style w:type="paragraph" w:customStyle="1" w:styleId="4C5CCA1982CE4B3791C613FA667A4BC79">
    <w:name w:val="4C5CCA1982CE4B3791C613FA667A4BC79"/>
    <w:rsid w:val="00E90F52"/>
    <w:pPr>
      <w:spacing w:before="60" w:after="20" w:line="240" w:lineRule="auto"/>
    </w:pPr>
    <w:rPr>
      <w:rFonts w:ascii="Calibri" w:eastAsia="Times New Roman" w:hAnsi="Calibri" w:cs="Times New Roman"/>
      <w:sz w:val="20"/>
      <w:lang w:eastAsia="en-US"/>
    </w:rPr>
  </w:style>
  <w:style w:type="paragraph" w:customStyle="1" w:styleId="723B876C6C0A44C8A283E7B883B502909">
    <w:name w:val="723B876C6C0A44C8A283E7B883B502909"/>
    <w:rsid w:val="00E90F52"/>
    <w:pPr>
      <w:spacing w:before="60" w:after="20" w:line="240" w:lineRule="auto"/>
    </w:pPr>
    <w:rPr>
      <w:rFonts w:ascii="Calibri" w:eastAsia="Times New Roman" w:hAnsi="Calibri" w:cs="Times New Roman"/>
      <w:sz w:val="20"/>
      <w:lang w:eastAsia="en-US"/>
    </w:rPr>
  </w:style>
  <w:style w:type="paragraph" w:customStyle="1" w:styleId="3C00DF9F125248E5B2D20287C76310509">
    <w:name w:val="3C00DF9F125248E5B2D20287C76310509"/>
    <w:rsid w:val="00E90F52"/>
    <w:pPr>
      <w:spacing w:before="60" w:after="20" w:line="240" w:lineRule="auto"/>
    </w:pPr>
    <w:rPr>
      <w:rFonts w:ascii="Calibri" w:eastAsia="Times New Roman" w:hAnsi="Calibri" w:cs="Times New Roman"/>
      <w:sz w:val="20"/>
      <w:lang w:eastAsia="en-US"/>
    </w:rPr>
  </w:style>
  <w:style w:type="paragraph" w:customStyle="1" w:styleId="3A5EDF7C1C33440E8085B975520570558">
    <w:name w:val="3A5EDF7C1C33440E8085B975520570558"/>
    <w:rsid w:val="00E90F52"/>
    <w:pPr>
      <w:spacing w:before="60" w:after="20" w:line="240" w:lineRule="auto"/>
    </w:pPr>
    <w:rPr>
      <w:rFonts w:ascii="Calibri" w:eastAsia="Times New Roman" w:hAnsi="Calibri" w:cs="Times New Roman"/>
      <w:sz w:val="20"/>
      <w:lang w:eastAsia="en-US"/>
    </w:rPr>
  </w:style>
  <w:style w:type="paragraph" w:customStyle="1" w:styleId="B6444C16DFBD4F6E804AA435F14DC36A8">
    <w:name w:val="B6444C16DFBD4F6E804AA435F14DC36A8"/>
    <w:rsid w:val="00E90F52"/>
    <w:pPr>
      <w:spacing w:before="60" w:after="20" w:line="240" w:lineRule="auto"/>
    </w:pPr>
    <w:rPr>
      <w:rFonts w:ascii="Calibri" w:eastAsia="Times New Roman" w:hAnsi="Calibri" w:cs="Times New Roman"/>
      <w:sz w:val="20"/>
      <w:lang w:eastAsia="en-US"/>
    </w:rPr>
  </w:style>
  <w:style w:type="paragraph" w:customStyle="1" w:styleId="B3DF3CB5F6CA488598FB7E176AF1A1CE8">
    <w:name w:val="B3DF3CB5F6CA488598FB7E176AF1A1CE8"/>
    <w:rsid w:val="00E90F52"/>
    <w:pPr>
      <w:spacing w:before="60" w:after="20" w:line="240" w:lineRule="auto"/>
    </w:pPr>
    <w:rPr>
      <w:rFonts w:ascii="Calibri" w:eastAsia="Times New Roman" w:hAnsi="Calibri" w:cs="Times New Roman"/>
      <w:sz w:val="20"/>
      <w:lang w:eastAsia="en-US"/>
    </w:rPr>
  </w:style>
  <w:style w:type="paragraph" w:customStyle="1" w:styleId="DefaultPlaceholder-18540134397">
    <w:name w:val="DefaultPlaceholder_-18540134397"/>
    <w:rsid w:val="00E90F52"/>
    <w:pPr>
      <w:spacing w:before="60" w:after="20" w:line="240" w:lineRule="auto"/>
    </w:pPr>
    <w:rPr>
      <w:rFonts w:ascii="Calibri" w:eastAsia="Times New Roman" w:hAnsi="Calibri" w:cs="Times New Roman"/>
      <w:sz w:val="20"/>
      <w:lang w:eastAsia="en-US"/>
    </w:rPr>
  </w:style>
  <w:style w:type="paragraph" w:customStyle="1" w:styleId="DefaultPlaceholder-18540134407">
    <w:name w:val="DefaultPlaceholder_-18540134407"/>
    <w:rsid w:val="00E90F52"/>
    <w:pPr>
      <w:spacing w:before="60" w:after="20" w:line="240" w:lineRule="auto"/>
    </w:pPr>
    <w:rPr>
      <w:rFonts w:ascii="Calibri" w:eastAsia="Times New Roman" w:hAnsi="Calibri" w:cs="Times New Roman"/>
      <w:sz w:val="20"/>
      <w:lang w:eastAsia="en-US"/>
    </w:rPr>
  </w:style>
  <w:style w:type="paragraph" w:customStyle="1" w:styleId="952BC940AD234E6EA34440BDC0DE1CFD1">
    <w:name w:val="952BC940AD234E6EA34440BDC0DE1CFD1"/>
    <w:rsid w:val="00E90F52"/>
    <w:pPr>
      <w:spacing w:after="0" w:line="240" w:lineRule="auto"/>
      <w:ind w:left="720"/>
      <w:contextualSpacing/>
    </w:pPr>
    <w:rPr>
      <w:rFonts w:eastAsia="Times New Roman" w:cs="Times New Roman"/>
      <w:sz w:val="24"/>
      <w:szCs w:val="24"/>
      <w:lang w:eastAsia="en-US"/>
    </w:rPr>
  </w:style>
  <w:style w:type="paragraph" w:customStyle="1" w:styleId="98ED892F7E6C4372BD0D51F4E21848003">
    <w:name w:val="98ED892F7E6C4372BD0D51F4E21848003"/>
    <w:rsid w:val="00E90F52"/>
    <w:pPr>
      <w:spacing w:after="0" w:line="240" w:lineRule="auto"/>
      <w:ind w:left="720"/>
      <w:contextualSpacing/>
    </w:pPr>
    <w:rPr>
      <w:rFonts w:eastAsia="Times New Roman" w:cs="Times New Roman"/>
      <w:sz w:val="24"/>
      <w:szCs w:val="24"/>
      <w:lang w:eastAsia="en-US"/>
    </w:rPr>
  </w:style>
  <w:style w:type="paragraph" w:customStyle="1" w:styleId="850138A613B84FCEB9182B0A65297D923">
    <w:name w:val="850138A613B84FCEB9182B0A65297D923"/>
    <w:rsid w:val="00E90F52"/>
    <w:pPr>
      <w:spacing w:after="0" w:line="240" w:lineRule="auto"/>
      <w:ind w:left="720"/>
      <w:contextualSpacing/>
    </w:pPr>
    <w:rPr>
      <w:rFonts w:eastAsia="Times New Roman" w:cs="Times New Roman"/>
      <w:sz w:val="24"/>
      <w:szCs w:val="24"/>
      <w:lang w:eastAsia="en-US"/>
    </w:rPr>
  </w:style>
  <w:style w:type="paragraph" w:customStyle="1" w:styleId="54FC6FC3B69F4828ADDAD4D7703A8B6717">
    <w:name w:val="54FC6FC3B69F4828ADDAD4D7703A8B6717"/>
    <w:rsid w:val="00E90F52"/>
    <w:pPr>
      <w:spacing w:before="60" w:after="20" w:line="240" w:lineRule="auto"/>
    </w:pPr>
    <w:rPr>
      <w:rFonts w:ascii="Calibri" w:eastAsia="Times New Roman" w:hAnsi="Calibri" w:cs="Times New Roman"/>
      <w:sz w:val="20"/>
      <w:lang w:eastAsia="en-US"/>
    </w:rPr>
  </w:style>
  <w:style w:type="paragraph" w:customStyle="1" w:styleId="4C44DF0382614D378C33B8603C84BD4B17">
    <w:name w:val="4C44DF0382614D378C33B8603C84BD4B17"/>
    <w:rsid w:val="00E90F52"/>
    <w:pPr>
      <w:spacing w:before="60" w:after="20" w:line="240" w:lineRule="auto"/>
    </w:pPr>
    <w:rPr>
      <w:rFonts w:ascii="Calibri" w:eastAsia="Times New Roman" w:hAnsi="Calibri" w:cs="Times New Roman"/>
      <w:sz w:val="20"/>
      <w:lang w:eastAsia="en-US"/>
    </w:rPr>
  </w:style>
  <w:style w:type="paragraph" w:customStyle="1" w:styleId="614DE86144594293BBADA34FF743FBDE10">
    <w:name w:val="614DE86144594293BBADA34FF743FBDE10"/>
    <w:rsid w:val="00E90F52"/>
    <w:pPr>
      <w:spacing w:before="60" w:after="20" w:line="240" w:lineRule="auto"/>
    </w:pPr>
    <w:rPr>
      <w:rFonts w:ascii="Calibri" w:eastAsia="Times New Roman" w:hAnsi="Calibri" w:cs="Times New Roman"/>
      <w:sz w:val="20"/>
      <w:lang w:eastAsia="en-US"/>
    </w:rPr>
  </w:style>
  <w:style w:type="paragraph" w:customStyle="1" w:styleId="1FB27EA844BD4F05B6B5A3641FC35BA712">
    <w:name w:val="1FB27EA844BD4F05B6B5A3641FC35BA712"/>
    <w:rsid w:val="00E90F52"/>
    <w:pPr>
      <w:spacing w:before="60" w:after="20" w:line="240" w:lineRule="auto"/>
    </w:pPr>
    <w:rPr>
      <w:rFonts w:ascii="Calibri" w:eastAsia="Times New Roman" w:hAnsi="Calibri" w:cs="Times New Roman"/>
      <w:sz w:val="20"/>
      <w:lang w:eastAsia="en-US"/>
    </w:rPr>
  </w:style>
  <w:style w:type="paragraph" w:customStyle="1" w:styleId="4C5CCA1982CE4B3791C613FA667A4BC710">
    <w:name w:val="4C5CCA1982CE4B3791C613FA667A4BC710"/>
    <w:rsid w:val="00E90F52"/>
    <w:pPr>
      <w:spacing w:before="60" w:after="20" w:line="240" w:lineRule="auto"/>
    </w:pPr>
    <w:rPr>
      <w:rFonts w:ascii="Calibri" w:eastAsia="Times New Roman" w:hAnsi="Calibri" w:cs="Times New Roman"/>
      <w:sz w:val="20"/>
      <w:lang w:eastAsia="en-US"/>
    </w:rPr>
  </w:style>
  <w:style w:type="paragraph" w:customStyle="1" w:styleId="723B876C6C0A44C8A283E7B883B5029010">
    <w:name w:val="723B876C6C0A44C8A283E7B883B5029010"/>
    <w:rsid w:val="00E90F52"/>
    <w:pPr>
      <w:spacing w:before="60" w:after="20" w:line="240" w:lineRule="auto"/>
    </w:pPr>
    <w:rPr>
      <w:rFonts w:ascii="Calibri" w:eastAsia="Times New Roman" w:hAnsi="Calibri" w:cs="Times New Roman"/>
      <w:sz w:val="20"/>
      <w:lang w:eastAsia="en-US"/>
    </w:rPr>
  </w:style>
  <w:style w:type="paragraph" w:customStyle="1" w:styleId="3C00DF9F125248E5B2D20287C763105010">
    <w:name w:val="3C00DF9F125248E5B2D20287C763105010"/>
    <w:rsid w:val="00E90F52"/>
    <w:pPr>
      <w:spacing w:before="60" w:after="20" w:line="240" w:lineRule="auto"/>
    </w:pPr>
    <w:rPr>
      <w:rFonts w:ascii="Calibri" w:eastAsia="Times New Roman" w:hAnsi="Calibri" w:cs="Times New Roman"/>
      <w:sz w:val="20"/>
      <w:lang w:eastAsia="en-US"/>
    </w:rPr>
  </w:style>
  <w:style w:type="paragraph" w:customStyle="1" w:styleId="3A5EDF7C1C33440E8085B975520570559">
    <w:name w:val="3A5EDF7C1C33440E8085B975520570559"/>
    <w:rsid w:val="00E90F52"/>
    <w:pPr>
      <w:spacing w:before="60" w:after="20" w:line="240" w:lineRule="auto"/>
    </w:pPr>
    <w:rPr>
      <w:rFonts w:ascii="Calibri" w:eastAsia="Times New Roman" w:hAnsi="Calibri" w:cs="Times New Roman"/>
      <w:sz w:val="20"/>
      <w:lang w:eastAsia="en-US"/>
    </w:rPr>
  </w:style>
  <w:style w:type="paragraph" w:customStyle="1" w:styleId="B6444C16DFBD4F6E804AA435F14DC36A9">
    <w:name w:val="B6444C16DFBD4F6E804AA435F14DC36A9"/>
    <w:rsid w:val="00E90F52"/>
    <w:pPr>
      <w:spacing w:before="60" w:after="20" w:line="240" w:lineRule="auto"/>
    </w:pPr>
    <w:rPr>
      <w:rFonts w:ascii="Calibri" w:eastAsia="Times New Roman" w:hAnsi="Calibri" w:cs="Times New Roman"/>
      <w:sz w:val="20"/>
      <w:lang w:eastAsia="en-US"/>
    </w:rPr>
  </w:style>
  <w:style w:type="paragraph" w:customStyle="1" w:styleId="B3DF3CB5F6CA488598FB7E176AF1A1CE9">
    <w:name w:val="B3DF3CB5F6CA488598FB7E176AF1A1CE9"/>
    <w:rsid w:val="00E90F52"/>
    <w:pPr>
      <w:spacing w:before="60" w:after="20" w:line="240" w:lineRule="auto"/>
    </w:pPr>
    <w:rPr>
      <w:rFonts w:ascii="Calibri" w:eastAsia="Times New Roman" w:hAnsi="Calibri" w:cs="Times New Roman"/>
      <w:sz w:val="20"/>
      <w:lang w:eastAsia="en-US"/>
    </w:rPr>
  </w:style>
  <w:style w:type="paragraph" w:customStyle="1" w:styleId="DefaultPlaceholder-18540134398">
    <w:name w:val="DefaultPlaceholder_-18540134398"/>
    <w:rsid w:val="00E90F52"/>
    <w:pPr>
      <w:spacing w:before="60" w:after="20" w:line="240" w:lineRule="auto"/>
    </w:pPr>
    <w:rPr>
      <w:rFonts w:ascii="Calibri" w:eastAsia="Times New Roman" w:hAnsi="Calibri" w:cs="Times New Roman"/>
      <w:sz w:val="20"/>
      <w:lang w:eastAsia="en-US"/>
    </w:rPr>
  </w:style>
  <w:style w:type="paragraph" w:customStyle="1" w:styleId="DefaultPlaceholder-18540134408">
    <w:name w:val="DefaultPlaceholder_-18540134408"/>
    <w:rsid w:val="00E90F52"/>
    <w:pPr>
      <w:spacing w:before="60" w:after="20" w:line="240" w:lineRule="auto"/>
    </w:pPr>
    <w:rPr>
      <w:rFonts w:ascii="Calibri" w:eastAsia="Times New Roman" w:hAnsi="Calibri" w:cs="Times New Roman"/>
      <w:sz w:val="20"/>
      <w:lang w:eastAsia="en-US"/>
    </w:rPr>
  </w:style>
  <w:style w:type="paragraph" w:customStyle="1" w:styleId="952BC940AD234E6EA34440BDC0DE1CFD2">
    <w:name w:val="952BC940AD234E6EA34440BDC0DE1CFD2"/>
    <w:rsid w:val="00E90F52"/>
    <w:pPr>
      <w:spacing w:after="0" w:line="240" w:lineRule="auto"/>
      <w:ind w:left="720"/>
      <w:contextualSpacing/>
    </w:pPr>
    <w:rPr>
      <w:rFonts w:eastAsia="Times New Roman" w:cs="Times New Roman"/>
      <w:sz w:val="24"/>
      <w:szCs w:val="24"/>
      <w:lang w:eastAsia="en-US"/>
    </w:rPr>
  </w:style>
  <w:style w:type="paragraph" w:customStyle="1" w:styleId="98ED892F7E6C4372BD0D51F4E21848004">
    <w:name w:val="98ED892F7E6C4372BD0D51F4E21848004"/>
    <w:rsid w:val="00E90F52"/>
    <w:pPr>
      <w:spacing w:after="0" w:line="240" w:lineRule="auto"/>
      <w:ind w:left="720"/>
      <w:contextualSpacing/>
    </w:pPr>
    <w:rPr>
      <w:rFonts w:eastAsia="Times New Roman" w:cs="Times New Roman"/>
      <w:sz w:val="24"/>
      <w:szCs w:val="24"/>
      <w:lang w:eastAsia="en-US"/>
    </w:rPr>
  </w:style>
  <w:style w:type="paragraph" w:customStyle="1" w:styleId="850138A613B84FCEB9182B0A65297D924">
    <w:name w:val="850138A613B84FCEB9182B0A65297D924"/>
    <w:rsid w:val="00E90F52"/>
    <w:pPr>
      <w:spacing w:after="0" w:line="240" w:lineRule="auto"/>
      <w:ind w:left="720"/>
      <w:contextualSpacing/>
    </w:pPr>
    <w:rPr>
      <w:rFonts w:eastAsia="Times New Roman" w:cs="Times New Roman"/>
      <w:sz w:val="24"/>
      <w:szCs w:val="24"/>
      <w:lang w:eastAsia="en-US"/>
    </w:rPr>
  </w:style>
  <w:style w:type="paragraph" w:customStyle="1" w:styleId="4C68B7F80DBE487B8604EEEE5E6268E3">
    <w:name w:val="4C68B7F80DBE487B8604EEEE5E6268E3"/>
    <w:rsid w:val="001F5304"/>
    <w:pPr>
      <w:spacing w:after="200" w:line="276" w:lineRule="auto"/>
    </w:pPr>
    <w:rPr>
      <w:lang w:eastAsia="en-US"/>
    </w:rPr>
  </w:style>
  <w:style w:type="paragraph" w:customStyle="1" w:styleId="E2E3DEAC5A1847BCB07DA7E2F8F6CC43">
    <w:name w:val="E2E3DEAC5A1847BCB07DA7E2F8F6CC43"/>
    <w:rsid w:val="001F5304"/>
    <w:pPr>
      <w:spacing w:after="200" w:line="276"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Document" ma:contentTypeID="0x010100947A154CE2AE8F4FBE06B091628A3A56" ma:contentTypeVersion="13" ma:contentTypeDescription="Create a new document." ma:contentTypeScope="" ma:versionID="d2352374ce28119240d1aca53081e541">
  <xsd:schema xmlns:xsd="http://www.w3.org/2001/XMLSchema" xmlns:xs="http://www.w3.org/2001/XMLSchema" xmlns:p="http://schemas.microsoft.com/office/2006/metadata/properties" xmlns:ns3="02fdd94d-49e6-472e-9372-3734ff1eaf44" xmlns:ns4="a4df260a-af2e-4eea-af79-3f39fb9e232f" targetNamespace="http://schemas.microsoft.com/office/2006/metadata/properties" ma:root="true" ma:fieldsID="6d6c8def9945d548e9f0cb66c1c01ccc" ns3:_="" ns4:_="">
    <xsd:import namespace="02fdd94d-49e6-472e-9372-3734ff1eaf44"/>
    <xsd:import namespace="a4df260a-af2e-4eea-af79-3f39fb9e23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dd94d-49e6-472e-9372-3734ff1ea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df260a-af2e-4eea-af79-3f39fb9e232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9340F-D1B3-4F21-A8A4-67A47DBCC75B}">
  <ds:schemaRefs>
    <ds:schemaRef ds:uri="http://schemas.microsoft.com/sharepoint/v3/contenttype/forms"/>
  </ds:schemaRefs>
</ds:datastoreItem>
</file>

<file path=customXml/itemProps2.xml><?xml version="1.0" encoding="utf-8"?>
<ds:datastoreItem xmlns:ds="http://schemas.openxmlformats.org/officeDocument/2006/customXml" ds:itemID="{26DA3374-89DD-42FE-8D29-CAB7CDF28E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D86E6E-204A-43CF-BFCF-9AF99766A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dd94d-49e6-472e-9372-3734ff1eaf44"/>
    <ds:schemaRef ds:uri="a4df260a-af2e-4eea-af79-3f39fb9e2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2EE2F8-A4D3-44EA-B8B8-7DB5547B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Description--Generic Template 1</Template>
  <TotalTime>1</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Job Description</vt:lpstr>
    </vt:vector>
  </TitlesOfParts>
  <Company>CalPortland Company</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Aniya</dc:creator>
  <cp:lastModifiedBy>Mike</cp:lastModifiedBy>
  <cp:revision>2</cp:revision>
  <cp:lastPrinted>2018-04-06T15:26:00Z</cp:lastPrinted>
  <dcterms:created xsi:type="dcterms:W3CDTF">2020-12-04T18:41:00Z</dcterms:created>
  <dcterms:modified xsi:type="dcterms:W3CDTF">2020-12-04T18:41:00Z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TC030009696</vt:lpwstr>
  </property>
  <property fmtid="{D5CDD505-2E9C-101B-9397-08002B2CF9AE}" pid="3" name="_MsoHelpTopicId">
    <vt:lpwstr/>
  </property>
  <property fmtid="{D5CDD505-2E9C-101B-9397-08002B2CF9AE}" pid="4" name="ContentTypeId">
    <vt:lpwstr>0x010100947A154CE2AE8F4FBE06B091628A3A56</vt:lpwstr>
  </property>
</Properties>
</file>